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60442" w14:textId="77777777" w:rsidR="005C0277" w:rsidRPr="005C0277" w:rsidRDefault="005C0277" w:rsidP="005C0277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US"/>
        </w:rPr>
      </w:pPr>
      <w:r w:rsidRPr="005C0277">
        <w:rPr>
          <w:rFonts w:ascii="Arial" w:eastAsia="Times New Roman" w:hAnsi="Arial" w:cs="Arial"/>
          <w:color w:val="222222"/>
          <w:sz w:val="18"/>
          <w:szCs w:val="18"/>
          <w:lang w:eastAsia="en-US"/>
        </w:rPr>
        <w:br/>
      </w:r>
    </w:p>
    <w:p w14:paraId="3D4E02C3" w14:textId="77777777" w:rsidR="005C0277" w:rsidRPr="005C0277" w:rsidRDefault="005C0277" w:rsidP="005C0277">
      <w:pPr>
        <w:spacing w:after="150" w:line="240" w:lineRule="auto"/>
        <w:outlineLvl w:val="0"/>
        <w:rPr>
          <w:rFonts w:ascii="Arial" w:eastAsia="Times New Roman" w:hAnsi="Arial" w:cs="Arial"/>
          <w:color w:val="3399BB"/>
          <w:kern w:val="36"/>
          <w:sz w:val="90"/>
          <w:szCs w:val="90"/>
          <w:lang w:eastAsia="en-US"/>
        </w:rPr>
      </w:pPr>
      <w:hyperlink r:id="rId7" w:history="1">
        <w:r w:rsidRPr="005C0277">
          <w:rPr>
            <w:rFonts w:ascii="Arial" w:eastAsia="Times New Roman" w:hAnsi="Arial" w:cs="Arial"/>
            <w:color w:val="3399BB"/>
            <w:kern w:val="36"/>
            <w:sz w:val="90"/>
            <w:szCs w:val="90"/>
            <w:u w:val="single"/>
            <w:lang w:eastAsia="en-US"/>
          </w:rPr>
          <w:t>Infor</w:t>
        </w:r>
        <w:r w:rsidRPr="005C0277">
          <w:rPr>
            <w:rFonts w:ascii="Arial" w:eastAsia="Times New Roman" w:hAnsi="Arial" w:cs="Arial"/>
            <w:color w:val="3399BB"/>
            <w:kern w:val="36"/>
            <w:sz w:val="90"/>
            <w:szCs w:val="90"/>
            <w:u w:val="single"/>
            <w:lang w:eastAsia="en-US"/>
          </w:rPr>
          <w:t>m</w:t>
        </w:r>
        <w:r w:rsidRPr="005C0277">
          <w:rPr>
            <w:rFonts w:ascii="Arial" w:eastAsia="Times New Roman" w:hAnsi="Arial" w:cs="Arial"/>
            <w:color w:val="3399BB"/>
            <w:kern w:val="36"/>
            <w:sz w:val="90"/>
            <w:szCs w:val="90"/>
            <w:u w:val="single"/>
            <w:lang w:eastAsia="en-US"/>
          </w:rPr>
          <w:t>atica Knowledge Base</w:t>
        </w:r>
      </w:hyperlink>
    </w:p>
    <w:p w14:paraId="74CCC1D0" w14:textId="77777777" w:rsidR="005C0277" w:rsidRPr="005C0277" w:rsidRDefault="005C0277" w:rsidP="005C027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17"/>
          <w:szCs w:val="17"/>
          <w:lang w:eastAsia="en-US"/>
        </w:rPr>
      </w:pPr>
    </w:p>
    <w:p w14:paraId="6E3433A2" w14:textId="77777777" w:rsidR="005C0277" w:rsidRDefault="005C0277" w:rsidP="00770F50">
      <w:pPr>
        <w:pStyle w:val="Heading1"/>
        <w:rPr>
          <w:rFonts w:eastAsia="Times New Roman"/>
          <w:lang w:eastAsia="en-US"/>
        </w:rPr>
      </w:pPr>
      <w:bookmarkStart w:id="0" w:name="2089298251093540696"/>
      <w:bookmarkEnd w:id="0"/>
      <w:r w:rsidRPr="005C0277">
        <w:rPr>
          <w:rFonts w:eastAsia="Times New Roman"/>
          <w:lang w:eastAsia="en-US"/>
        </w:rPr>
        <w:t>Informatica Repository Schema Queries</w:t>
      </w:r>
    </w:p>
    <w:p w14:paraId="63ADBD6B" w14:textId="77777777" w:rsidR="00770F50" w:rsidRPr="00770F50" w:rsidRDefault="00770F50" w:rsidP="00770F50">
      <w:bookmarkStart w:id="1" w:name="_GoBack"/>
      <w:bookmarkEnd w:id="1"/>
    </w:p>
    <w:p w14:paraId="1B489D8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returns all PowerCenter mappings with update strategy transformations using repository views:</w:t>
      </w:r>
    </w:p>
    <w:p w14:paraId="4BD0B80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DISTINCT(PARENT_MAPPING_NAME) AS MAPPING_NAME, SUBJECT_AREA AS FOLDER_NAME FROM REP_ALL_MAPPINGS A, REP_WIDGET_INST B 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A.PARENT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_MAPPING_ID = B.MAPPING_ID AND A.PARENT_SUBJECT_ID=B.SUBJECT_ID AND B.WIDGET_TYPE=4;</w:t>
      </w:r>
    </w:p>
    <w:p w14:paraId="21300EC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4BB2B66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repository query that lists all sources (whether they are used in a mapping or not) and any mappings the source is used in a repository:</w:t>
      </w:r>
    </w:p>
    <w:p w14:paraId="220CD21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REP_ALL_SOURCES.SOURCE_NAME, REP_SRC_MAPPING.MAPPING_NAME, REP_ALL_SOURCES.SOURCE_DATABASE_NAME FROM REP_SRC_MAPPING, REP_ALL_SOURCES WHERE REP_SRC_MAPPING.SOURCE_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ID(</w:t>
      </w:r>
      <w:proofErr w:type="gramEnd"/>
      <w:r w:rsidRPr="005C0277">
        <w:rPr>
          <w:rFonts w:ascii="Arial" w:hAnsi="Arial" w:cs="Arial"/>
          <w:color w:val="222222"/>
          <w:lang w:eastAsia="en-US"/>
        </w:rPr>
        <w:t>+) = REP_ALL_SOURCES.SOURCE_ID and REP_SRC_MAPPING.SOURCE_NAME(+) = REP_ALL_SOURCES.PARENT_SOURCE_NAME and REP_SRC_MAPPING.SUBJECT_ID(+) = REP_ALL_SOURCES.SUBJECT_ID</w:t>
      </w:r>
    </w:p>
    <w:p w14:paraId="60E5283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The Sequence Generator stores values in the repository.</w:t>
      </w:r>
    </w:p>
    <w:p w14:paraId="524531C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Following is a query for current value of all Sequence Generator within a repository:</w:t>
      </w:r>
    </w:p>
    <w:p w14:paraId="4393910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Courier New" w:hAnsi="Courier New" w:cs="Courier New"/>
          <w:color w:val="222222"/>
          <w:lang w:eastAsia="en-US"/>
        </w:rPr>
        <w:t xml:space="preserve">SELECT </w:t>
      </w:r>
      <w:proofErr w:type="gramStart"/>
      <w:r w:rsidRPr="005C0277">
        <w:rPr>
          <w:rFonts w:ascii="Courier New" w:hAnsi="Courier New" w:cs="Courier New"/>
          <w:color w:val="222222"/>
          <w:lang w:eastAsia="en-US"/>
        </w:rPr>
        <w:t>a.attr</w:t>
      </w:r>
      <w:proofErr w:type="gramEnd"/>
      <w:r w:rsidRPr="005C0277">
        <w:rPr>
          <w:rFonts w:ascii="Courier New" w:hAnsi="Courier New" w:cs="Courier New"/>
          <w:color w:val="222222"/>
          <w:lang w:eastAsia="en-US"/>
        </w:rPr>
        <w:t>_value AS current_value , b.WIDGET_NAME AS Transformation_name</w:t>
      </w:r>
    </w:p>
    <w:p w14:paraId="0F2FD5C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rep_widget_attr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 ,</w:t>
      </w:r>
      <w:proofErr w:type="gramEnd"/>
      <w:r w:rsidRPr="005C0277">
        <w:rPr>
          <w:rFonts w:ascii="Arial" w:hAnsi="Arial" w:cs="Arial"/>
          <w:color w:val="222222"/>
          <w:lang w:eastAsia="en-US"/>
        </w:rPr>
        <w:t xml:space="preserve"> REP_ALL_TRANSFORMS b</w:t>
      </w:r>
    </w:p>
    <w:p w14:paraId="3928B5B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_id=4 AND a.widget_id IN (SELECT widget_id FROM REP_ALL_TRANSFORMS WHERE widget_type_name LIKE 'Sequence') AND a.widget_id=b.widget_id</w:t>
      </w:r>
    </w:p>
    <w:p w14:paraId="69CF19F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4923402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For a specific current value attribute of Sequence Generator, replace ' sequence_generator_transformation_name ' in the following query with transformation name:</w:t>
      </w:r>
    </w:p>
    <w:p w14:paraId="686170A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7D2AEDD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_value AS current_value , b.WIDGET_NAME AS Transformation_name FROM rep_widget_attr a , REP_ALL_TRANSFORMS b WHERE a.attr_id=4 AND a.widget_id IN (SELECT widget_id FROM REP_ALL_TRANSFORMS WHERE widget_type_name LIKE 'Sequence') AND a.widget_id=b.widget_id AND b.widget_name LIKE ' sequence_generator_transformation_name '</w:t>
      </w:r>
    </w:p>
    <w:p w14:paraId="72F315A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For all or another attribute (other than current_</w:t>
      </w:r>
      <w:proofErr w:type="gramStart"/>
      <w:r w:rsidRPr="005C0277">
        <w:rPr>
          <w:rFonts w:ascii="Arial" w:hAnsi="Arial" w:cs="Arial"/>
          <w:b/>
          <w:bCs/>
          <w:color w:val="222222"/>
          <w:lang w:eastAsia="en-US"/>
        </w:rPr>
        <w:t>value )</w:t>
      </w:r>
      <w:proofErr w:type="gramEnd"/>
      <w:r w:rsidRPr="005C0277">
        <w:rPr>
          <w:rFonts w:ascii="Arial" w:hAnsi="Arial" w:cs="Arial"/>
          <w:b/>
          <w:bCs/>
          <w:color w:val="222222"/>
          <w:lang w:eastAsia="en-US"/>
        </w:rPr>
        <w:t xml:space="preserve"> of Sequence Generator transformation, run the following query:</w:t>
      </w:r>
    </w:p>
    <w:p w14:paraId="7292FC6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a.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* ,</w:t>
      </w:r>
      <w:proofErr w:type="gramEnd"/>
      <w:r w:rsidRPr="005C0277">
        <w:rPr>
          <w:rFonts w:ascii="Arial" w:hAnsi="Arial" w:cs="Arial"/>
          <w:color w:val="222222"/>
          <w:lang w:eastAsia="en-US"/>
        </w:rPr>
        <w:t xml:space="preserve"> b.WIDGET_NAME AS Transformation_name</w:t>
      </w:r>
    </w:p>
    <w:p w14:paraId="0BE955E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rep_widget_attr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 ,</w:t>
      </w:r>
      <w:proofErr w:type="gramEnd"/>
      <w:r w:rsidRPr="005C0277">
        <w:rPr>
          <w:rFonts w:ascii="Arial" w:hAnsi="Arial" w:cs="Arial"/>
          <w:color w:val="222222"/>
          <w:lang w:eastAsia="en-US"/>
        </w:rPr>
        <w:t xml:space="preserve"> REP_ALL_TRANSFORMS b</w:t>
      </w:r>
    </w:p>
    <w:p w14:paraId="1190729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_id=4 AND a.widget_id IN (SELECT widget_id FROM REP_ALL_TRANSFORMS WHERE widget_type_name LIKE 'Sequence') AND a.widget_id=b.widget_id</w:t>
      </w:r>
    </w:p>
    <w:p w14:paraId="6D88696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To include the version number:</w:t>
      </w:r>
    </w:p>
    <w:p w14:paraId="2541C71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_value AS current_value , b.WIDGET_NAME AS Transformation_name, a.VERSION_NUMBER</w:t>
      </w:r>
    </w:p>
    <w:p w14:paraId="677F189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rep_widget_attr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 ,</w:t>
      </w:r>
      <w:proofErr w:type="gramEnd"/>
      <w:r w:rsidRPr="005C0277">
        <w:rPr>
          <w:rFonts w:ascii="Arial" w:hAnsi="Arial" w:cs="Arial"/>
          <w:color w:val="222222"/>
          <w:lang w:eastAsia="en-US"/>
        </w:rPr>
        <w:t xml:space="preserve"> REP_ALL_TRANSFORMS b</w:t>
      </w:r>
    </w:p>
    <w:p w14:paraId="11DE456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_id=4 AND a.widget_id IN (SELECT widget_id FROM REP_ALL_TRANSFORMS WHERE widget_type_name LIKE 'Sequence') AND a.widget_id=b.widget_id</w:t>
      </w:r>
    </w:p>
    <w:p w14:paraId="171921E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Order by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a.VERSION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_NUMBER DESC</w:t>
      </w:r>
    </w:p>
    <w:p w14:paraId="3A36C8E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returns lookup connection information using repository views:</w:t>
      </w:r>
    </w:p>
    <w:p w14:paraId="62C616E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6469F66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f.SUBJECT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 AS "Folder", m.MAPPING_NAME AS "Mapping", s.INSTANCE_NAME AS "Transformation", a.ATTR_VALUE AS "connection"</w:t>
      </w:r>
    </w:p>
    <w:p w14:paraId="501EE71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REP_ALL_MAPPINGS m, REP_WIDGET_INST s, REP_WIDGET_ATTR a, REP_SUBJECT f</w:t>
      </w:r>
    </w:p>
    <w:p w14:paraId="4C94727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f.SUBJECT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m.SUBJECT_ID AND m.MAPPING_ID = s.MAPPING_ID AND s.WIDGET_TYPE = 11 AND s.WIDGET_ID = a.WIDGET_ID AND a.ATTR_ID = 6</w:t>
      </w:r>
    </w:p>
    <w:p w14:paraId="75F8048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The following query returns all the post session commands used inside each session of the repository:</w:t>
      </w:r>
    </w:p>
    <w:p w14:paraId="46D2FCA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27332FF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_name,c.subj_name AS Folder_name, b.PM_value AS command_value</w:t>
      </w:r>
    </w:p>
    <w:p w14:paraId="71C3F16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OPB_TASK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a,OPB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_TASK_VAL_LIST b, OPB_SUBJECT c</w:t>
      </w:r>
    </w:p>
    <w:p w14:paraId="0510814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_type=58 AND a.task_name='post_session_command'</w:t>
      </w:r>
    </w:p>
    <w:p w14:paraId="653CC66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_id=a.task_id AND b.subject_id=c.subj_id</w:t>
      </w:r>
    </w:p>
    <w:p w14:paraId="6793508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The following query returns all the post session success commands used inside each session of the repository:</w:t>
      </w:r>
    </w:p>
    <w:p w14:paraId="19861ED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_name,c.subj_name AS Folder_name, b.PM_value AS command_value</w:t>
      </w:r>
    </w:p>
    <w:p w14:paraId="495A145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OPB_TASK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a,OPB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_TASK_VAL_LIST b, OPB_SUBJECT c</w:t>
      </w:r>
    </w:p>
    <w:p w14:paraId="1FCB3F9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_type=58 AND a.task_name='post_session_success_command'</w:t>
      </w:r>
    </w:p>
    <w:p w14:paraId="5352A87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_id=a.task_id AND b.subject_id=c.subj_id</w:t>
      </w:r>
    </w:p>
    <w:p w14:paraId="2514E02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2CE8F21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The following query returns all the post session failure commands used inside each session of the repository:</w:t>
      </w:r>
    </w:p>
    <w:p w14:paraId="7F9D459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_name,c.subj_name AS Folder_name, b.PM_value AS command_value</w:t>
      </w:r>
    </w:p>
    <w:p w14:paraId="4F83596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OPB_TASK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a,OPB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_TASK_VAL_LIST b, OPB_SUBJECT c</w:t>
      </w:r>
    </w:p>
    <w:p w14:paraId="7D0A341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_type=58 AND a.task_name='post_session_failure_command'</w:t>
      </w:r>
    </w:p>
    <w:p w14:paraId="0B7E190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_id=a.task_id AND b.subject_id=c.subj_id</w:t>
      </w:r>
    </w:p>
    <w:p w14:paraId="7F91CE2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can be used to find all version comments in a PowerCenter repository</w:t>
      </w:r>
    </w:p>
    <w:p w14:paraId="179F382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s.subject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_area, s.subject_id, r.comments, r.object_name, r.version_number, r.object_type, r.user_id, r.saved_from</w:t>
      </w:r>
    </w:p>
    <w:p w14:paraId="523A768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rep_version_props r, rep_subject s</w:t>
      </w:r>
    </w:p>
    <w:p w14:paraId="27E1052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s.SUBJECT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r.subject_id</w:t>
      </w:r>
    </w:p>
    <w:p w14:paraId="7E8ED41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r.comments</w:t>
      </w:r>
      <w:proofErr w:type="gramEnd"/>
      <w:r w:rsidRPr="005C0277">
        <w:rPr>
          <w:rFonts w:ascii="Arial" w:hAnsi="Arial" w:cs="Arial"/>
          <w:color w:val="222222"/>
          <w:lang w:eastAsia="en-US"/>
        </w:rPr>
        <w:t xml:space="preserve"> is not null;</w:t>
      </w:r>
    </w:p>
    <w:p w14:paraId="486CA33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• OBJECT_TYPE - Type of the versioned object.</w:t>
      </w:r>
    </w:p>
    <w:p w14:paraId="0ABF76A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• VERSION_NUMBER - version number of the object.</w:t>
      </w:r>
    </w:p>
    <w:p w14:paraId="6E37216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• SUBJECT_ID - subject Id of the object.</w:t>
      </w:r>
    </w:p>
    <w:p w14:paraId="5408821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• USER_ID - User Id who checked in this version of the object.</w:t>
      </w:r>
    </w:p>
    <w:p w14:paraId="6573B64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• OBJECT_NAME - Name of the object.</w:t>
      </w:r>
    </w:p>
    <w:p w14:paraId="23256AD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• COMMENTS - checkin comments.</w:t>
      </w:r>
    </w:p>
    <w:p w14:paraId="6D7F61E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• SAVED_FROM - saved from which client.</w:t>
      </w:r>
    </w:p>
    <w:p w14:paraId="4ADD0CC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• Subject_area - folder name</w:t>
      </w:r>
    </w:p>
    <w:p w14:paraId="1D3F169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185172F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Repository Query to fetch Source/Target Connection Information:</w:t>
      </w:r>
    </w:p>
    <w:p w14:paraId="07B47A1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</w:t>
      </w:r>
    </w:p>
    <w:p w14:paraId="31BBE68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DISTINCT ALL_SESSIONS.SUBJECT_AREA FOLDER_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NAME,ALL</w:t>
      </w:r>
      <w:proofErr w:type="gramEnd"/>
      <w:r w:rsidRPr="005C0277">
        <w:rPr>
          <w:rFonts w:ascii="Arial" w:hAnsi="Arial" w:cs="Arial"/>
          <w:color w:val="222222"/>
          <w:lang w:eastAsia="en-US"/>
        </w:rPr>
        <w:t>_SESSIONS.MAPPING_NAME MAPPING_NAME, ALL_SESSIONS.SESSION_NAME SESSION_NAME,</w:t>
      </w:r>
    </w:p>
    <w:p w14:paraId="108852D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SESSION_ALL_CNXS.READER_WRITER_TYPE, SESSION_ALL_CNXS.INSTANCE_NAME, SESSION_ALL_CNXS.CNX_NAME,</w:t>
      </w:r>
    </w:p>
    <w:p w14:paraId="58DDDA1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CASE</w:t>
      </w:r>
    </w:p>
    <w:p w14:paraId="5205819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WHEN SESSION_ALL_CNXS.WIDGET_TYPE = 2 THEN 'TARGET CONNECTION'</w:t>
      </w:r>
    </w:p>
    <w:p w14:paraId="3849961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ELSE</w:t>
      </w:r>
    </w:p>
    <w:p w14:paraId="7A108D9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CASE</w:t>
      </w:r>
    </w:p>
    <w:p w14:paraId="6815608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WHEN SESSION_ALL_CNXS.WIDGET_TYPE IN (1,3,56,45,55,84) THEN 'SOURCE CONNECTION'</w:t>
      </w:r>
    </w:p>
    <w:p w14:paraId="1725FB2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ELSE</w:t>
      </w:r>
    </w:p>
    <w:p w14:paraId="27200F2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NULL</w:t>
      </w:r>
    </w:p>
    <w:p w14:paraId="13F165A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END</w:t>
      </w:r>
    </w:p>
    <w:p w14:paraId="2ED519B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END,</w:t>
      </w:r>
    </w:p>
    <w:p w14:paraId="4047A8B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SESSION_USERS.USER_NAME</w:t>
      </w:r>
    </w:p>
    <w:p w14:paraId="181F5EC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</w:t>
      </w:r>
    </w:p>
    <w:p w14:paraId="0683AEE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REP_VERSION_PROPS SESSION_VERSION_PROPS,</w:t>
      </w:r>
    </w:p>
    <w:p w14:paraId="04DA30C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REP_USERS SESSION_USERS, REP_LOAD_SESSIONS ALL_SESSIONS,</w:t>
      </w:r>
    </w:p>
    <w:p w14:paraId="418F3AF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REP_REPOSIT_INFO SESSION_REPOSIT_INFO, REP_SESS_WIDGET_CNXS SESSION_ALL_CNXS</w:t>
      </w:r>
    </w:p>
    <w:p w14:paraId="2ED5A6F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</w:t>
      </w:r>
    </w:p>
    <w:p w14:paraId="5573230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(SESSION_VERSION_PROPS.USER_ID = SESSION_USERS.USER_ID AND</w:t>
      </w:r>
    </w:p>
    <w:p w14:paraId="3D13A07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ALL_SESSIONS.SESSION_ID &lt;&gt; SESSION_REPOSIT_INFO.REPOSITORY_ID AND</w:t>
      </w:r>
    </w:p>
    <w:p w14:paraId="34FF64F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ALL_SESSIONS.SESSION_ID = SESSION_VERSION_PROPS.OBJECT_ID AND</w:t>
      </w:r>
    </w:p>
    <w:p w14:paraId="44D16E5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ALL_SESSIONS.SUBJECT_ID = SESSION_VERSION_PROPS.SUBJECT_ID AND</w:t>
      </w:r>
    </w:p>
    <w:p w14:paraId="3182B6D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SESSION_VERSION_PROPS.OBJECT_TYPE = 68 AND</w:t>
      </w:r>
    </w:p>
    <w:p w14:paraId="7EACB7D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ALL_SESSIONS.SESSION_ID = SESSION_ALL_CNXS.SESSION_ID AND</w:t>
      </w:r>
    </w:p>
    <w:p w14:paraId="431557E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ALL_SESSIONS.SESSION_VERSION_NUMBER = SESSION_ALL_CNXS.SESSION_VERSION_NUMBER)</w:t>
      </w:r>
    </w:p>
    <w:p w14:paraId="24D9CD3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52A2E62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created using repository view that extracts all Lookup transformations in a folder and their associated lookup tables:</w:t>
      </w:r>
    </w:p>
    <w:p w14:paraId="4E64A6A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</w:t>
      </w:r>
    </w:p>
    <w:p w14:paraId="065A6D3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f.SUBJECT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 AS "Folder Name", m.MAPPING_NAME AS "Mapping Name", s.INSTANCE_NAME AS "Transformation Name", a.ATTR_VALUE AS "Query"</w:t>
      </w:r>
    </w:p>
    <w:p w14:paraId="561CF6A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</w:t>
      </w:r>
    </w:p>
    <w:p w14:paraId="302F416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REP_ALL_MAPPINGS m, REP_SUBJECT f, REP_WIDGET_INST s, REP_WIDGET_ATTR a</w:t>
      </w:r>
    </w:p>
    <w:p w14:paraId="1FEDEDD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</w:t>
      </w:r>
    </w:p>
    <w:p w14:paraId="05CABCA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f.SUBJECT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m.SUBJECT_ID and m.MAPPING_ID = s.MAPPING_ID and s.WIDGET_TYPE = 11 and s.WIDGET_ID = a.WIDGET_ID and a.ATTR_ID = 2 and f.SUBJECT_AREA = 'Folder_name'</w:t>
      </w:r>
    </w:p>
    <w:p w14:paraId="4DB53C0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repository query that returns the the number of sessions that ran on a specific day for each PowerCenter Integration Service:</w:t>
      </w:r>
    </w:p>
    <w:p w14:paraId="3CCD743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COUNT(</w:t>
      </w:r>
      <w:proofErr w:type="gramEnd"/>
      <w:r w:rsidRPr="005C0277">
        <w:rPr>
          <w:rFonts w:ascii="Arial" w:hAnsi="Arial" w:cs="Arial"/>
          <w:color w:val="222222"/>
          <w:lang w:eastAsia="en-US"/>
        </w:rPr>
        <w:t>*), SERVER_NAME</w:t>
      </w:r>
    </w:p>
    <w:p w14:paraId="30F07CB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REP_TASK_INST_RUN WHERE TO_CHAR(START_TIME,'mm/dd/yyyy') = '12/10/2007' GROUP BY SERVER_NAME</w:t>
      </w:r>
    </w:p>
    <w:p w14:paraId="14ED08F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will return objects, whose status is not enabled:</w:t>
      </w:r>
    </w:p>
    <w:p w14:paraId="647DC41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</w:t>
      </w:r>
    </w:p>
    <w:p w14:paraId="47D7C64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rep_all_tasks a, rep_workflows b</w:t>
      </w:r>
    </w:p>
    <w:p w14:paraId="3BDF30B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b.subject_id</w:t>
      </w:r>
    </w:p>
    <w:p w14:paraId="7C5BE36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b.workflow_id</w:t>
      </w:r>
    </w:p>
    <w:p w14:paraId="6C2F858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b.workflow</w:t>
      </w:r>
      <w:proofErr w:type="gramEnd"/>
      <w:r w:rsidRPr="005C0277">
        <w:rPr>
          <w:rFonts w:ascii="Arial" w:hAnsi="Arial" w:cs="Arial"/>
          <w:color w:val="222222"/>
          <w:lang w:eastAsia="en-US"/>
        </w:rPr>
        <w:t>_version_number = (SELECT max(c.workflow_version_number)</w:t>
      </w:r>
    </w:p>
    <w:p w14:paraId="7621DB1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rep_workflows c</w:t>
      </w:r>
    </w:p>
    <w:p w14:paraId="0BDFD05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c.workflow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b.workflow_id)</w:t>
      </w:r>
    </w:p>
    <w:p w14:paraId="244937C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 a.is_enabled = 0;</w:t>
      </w:r>
    </w:p>
    <w:p w14:paraId="27ECDB4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This query returns the most recent version of the objects (for versioned repositories).</w:t>
      </w:r>
    </w:p>
    <w:p w14:paraId="44A414E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repository query used in PowerCenter to find all the emails with attachment either used as part of email task or post-session commands:</w:t>
      </w:r>
    </w:p>
    <w:p w14:paraId="65C3601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DISTINCT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D.SUBJ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FOLDER_NAME, C.WORKFLOW_NAME, A.TASK_NAME TASK_NAME, B.ATTR_VALUE FROM OPB_TASK A, OPB_TASK_ATTR B, REP_TASK_INST_RUN C, OPB_SUBJECT D WHERE A.TASK_ID = B.TASK_ID AND A.TASK_TYPE = B.TASK_TYPE AND C.SUBJECT_ID = A.SUBJECT_ID AND A.SUBJECT_ID = d.SUBJ_ID AND A.TASK_TYPE = 65 AND B.ATTR_ID in (2,3) AND (B.ATTR_VALUE like '%\%a%' ESCAPE '\' OR B.ATTR_VALUE like '%\%g%' ESCAPE '\');</w:t>
      </w:r>
    </w:p>
    <w:p w14:paraId="1349978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get the user_name that last updated a workflow/mapping</w:t>
      </w:r>
    </w:p>
    <w:p w14:paraId="09474C6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The repository table REP_VERSION_PROPS, provides information about the history of user_id, object_name, last_saved, saved_from etc of the user who last modified this version of the object. You can query this table for the object and get the user_id to find the user_name from the REP_USERS table.</w:t>
      </w:r>
    </w:p>
    <w:p w14:paraId="0F4B830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a.user_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name,b</w:t>
      </w:r>
      <w:proofErr w:type="gramEnd"/>
      <w:r w:rsidRPr="005C0277">
        <w:rPr>
          <w:rFonts w:ascii="Arial" w:hAnsi="Arial" w:cs="Arial"/>
          <w:color w:val="222222"/>
          <w:lang w:eastAsia="en-US"/>
        </w:rPr>
        <w:t>.last_saved,b.object_name from rep_users a,rep_version_props b where b.object_name='objectname'and a.user_id=b.user_id</w:t>
      </w:r>
    </w:p>
    <w:p w14:paraId="5EEF964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This way you can find the user who last modified this version of the object.</w:t>
      </w:r>
    </w:p>
    <w:p w14:paraId="2865656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MX repository views that returns the run details for a worklet in a specific workflow for a particular time period:</w:t>
      </w:r>
    </w:p>
    <w:p w14:paraId="54F110E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Courier New" w:hAnsi="Courier New" w:cs="Courier New"/>
          <w:color w:val="222222"/>
          <w:lang w:eastAsia="en-US"/>
        </w:rPr>
        <w:t>SELECT DISTINCT WORKLET_RUN.WORKFLOW_</w:t>
      </w:r>
      <w:proofErr w:type="gramStart"/>
      <w:r w:rsidRPr="005C0277">
        <w:rPr>
          <w:rFonts w:ascii="Courier New" w:hAnsi="Courier New" w:cs="Courier New"/>
          <w:color w:val="222222"/>
          <w:lang w:eastAsia="en-US"/>
        </w:rPr>
        <w:t>NAME,ALL</w:t>
      </w:r>
      <w:proofErr w:type="gramEnd"/>
      <w:r w:rsidRPr="005C0277">
        <w:rPr>
          <w:rFonts w:ascii="Courier New" w:hAnsi="Courier New" w:cs="Courier New"/>
          <w:color w:val="222222"/>
          <w:lang w:eastAsia="en-US"/>
        </w:rPr>
        <w:t>_WORKLETS.TASK_NAME, WORKLET_RUN.START_TIME, WORKLET_RUN.END_TIME</w:t>
      </w:r>
    </w:p>
    <w:p w14:paraId="3F22C6B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REP_ALL_TASKS ALL_WORKLETS, REP_TASK_INST_RUN WORKLET_RUN</w:t>
      </w:r>
    </w:p>
    <w:p w14:paraId="342D141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(ALL_WORKLETS.TASK_ID = WORKLET_RUN.TASK_ID AND</w:t>
      </w:r>
    </w:p>
    <w:p w14:paraId="4067D0F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ALL_WORKLETS.VERSION_NUMBER = WORKLET_RUN.TASK_VERSION_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NUMBER )</w:t>
      </w:r>
      <w:proofErr w:type="gramEnd"/>
      <w:r w:rsidRPr="005C0277">
        <w:rPr>
          <w:rFonts w:ascii="Arial" w:hAnsi="Arial" w:cs="Arial"/>
          <w:color w:val="222222"/>
          <w:lang w:eastAsia="en-US"/>
        </w:rPr>
        <w:t xml:space="preserve"> AND</w:t>
      </w:r>
    </w:p>
    <w:p w14:paraId="69C8E9E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(WORKLET_RUN.WORKFLOW_NAME = 'workflow_name' AND</w:t>
      </w:r>
    </w:p>
    <w:p w14:paraId="5BC1152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WORKLET_RUN.START_TIME &gt; TO_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DATE(</w:t>
      </w:r>
      <w:proofErr w:type="gramEnd"/>
      <w:r w:rsidRPr="005C0277">
        <w:rPr>
          <w:rFonts w:ascii="Arial" w:hAnsi="Arial" w:cs="Arial"/>
          <w:color w:val="222222"/>
          <w:lang w:eastAsia="en-US"/>
        </w:rPr>
        <w:t>'03/12/2008 18:00:00','MM/DD/YYYY HH24:MI:SS') AND ALL_WORKLETS.TASK_NAME like 'workletname%' )</w:t>
      </w:r>
    </w:p>
    <w:p w14:paraId="1955971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</w:t>
      </w:r>
    </w:p>
    <w:p w14:paraId="03932FD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WORKLET_RUN.START_TIME</w:t>
      </w:r>
    </w:p>
    <w:p w14:paraId="409F320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Courier New" w:hAnsi="Courier New" w:cs="Courier New"/>
          <w:b/>
          <w:bCs/>
          <w:color w:val="222222"/>
          <w:lang w:eastAsia="en-US"/>
        </w:rPr>
        <w:t>PowerCenter query returns a list of all PowerCenter (8.1.x and earlier) repository users belonging to the Administrator group:</w:t>
      </w:r>
    </w:p>
    <w:p w14:paraId="365032F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USER_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NAME,REP</w:t>
      </w:r>
      <w:proofErr w:type="gramEnd"/>
      <w:r w:rsidRPr="005C0277">
        <w:rPr>
          <w:rFonts w:ascii="Arial" w:hAnsi="Arial" w:cs="Arial"/>
          <w:color w:val="222222"/>
          <w:lang w:eastAsia="en-US"/>
        </w:rPr>
        <w:t>_GROUPS.GROUP_NAME</w:t>
      </w:r>
    </w:p>
    <w:p w14:paraId="3DBF9BC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USERS,REP</w:t>
      </w:r>
      <w:proofErr w:type="gramEnd"/>
      <w:r w:rsidRPr="005C0277">
        <w:rPr>
          <w:rFonts w:ascii="Arial" w:hAnsi="Arial" w:cs="Arial"/>
          <w:color w:val="222222"/>
          <w:lang w:eastAsia="en-US"/>
        </w:rPr>
        <w:t>_GROUPS, REP_USER_GROUPS</w:t>
      </w:r>
    </w:p>
    <w:p w14:paraId="7AC6D7C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REP_GROUPS.GROUP_ID = 2</w:t>
      </w:r>
    </w:p>
    <w:p w14:paraId="39520FD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 REP_USERS.USER_ID = REP_USER_GROUPS.USER_ID</w:t>
      </w:r>
    </w:p>
    <w:p w14:paraId="1C369DD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 REP_GROUPS.GROUP_ID = REP_USER_GROUPS.GROUP_ID</w:t>
      </w:r>
    </w:p>
    <w:p w14:paraId="76515EA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Courier New" w:hAnsi="Courier New" w:cs="Courier New"/>
          <w:b/>
          <w:bCs/>
          <w:color w:val="222222"/>
          <w:lang w:eastAsia="en-US"/>
        </w:rPr>
        <w:t xml:space="preserve">PowerCenter query to find the reusable transformations in the </w:t>
      </w:r>
      <w:proofErr w:type="gramStart"/>
      <w:r w:rsidRPr="005C0277">
        <w:rPr>
          <w:rFonts w:ascii="Courier New" w:hAnsi="Courier New" w:cs="Courier New"/>
          <w:b/>
          <w:bCs/>
          <w:color w:val="222222"/>
          <w:lang w:eastAsia="en-US"/>
        </w:rPr>
        <w:t>repository :</w:t>
      </w:r>
      <w:proofErr w:type="gramEnd"/>
    </w:p>
    <w:p w14:paraId="2AA8EC9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DISTINCT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_NAME, A.*</w:t>
      </w:r>
    </w:p>
    <w:p w14:paraId="2D88E7B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REP_ALL_TRANSFORMS A, REP_WIDGET_INST C, REP_ALL_MAPPINGS B</w:t>
      </w:r>
    </w:p>
    <w:p w14:paraId="782E64A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PARENT_WIDGET_IS_REUSABLE = 1</w:t>
      </w:r>
    </w:p>
    <w:p w14:paraId="26D7EFE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A.PARENT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_WIDGET_ID = C.WIDGET_ID</w:t>
      </w:r>
    </w:p>
    <w:p w14:paraId="451A277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C.MAPPING_ID</w:t>
      </w:r>
    </w:p>
    <w:p w14:paraId="1767BCF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 xml:space="preserve">PowerCenter query lists all workflows and the name of each workflow's associated Integration Service. If no Integration Service is </w:t>
      </w:r>
      <w:proofErr w:type="gramStart"/>
      <w:r w:rsidRPr="005C0277">
        <w:rPr>
          <w:rFonts w:ascii="Arial" w:hAnsi="Arial" w:cs="Arial"/>
          <w:b/>
          <w:bCs/>
          <w:color w:val="222222"/>
          <w:lang w:eastAsia="en-US"/>
        </w:rPr>
        <w:t>assigned</w:t>
      </w:r>
      <w:proofErr w:type="gramEnd"/>
      <w:r w:rsidRPr="005C0277">
        <w:rPr>
          <w:rFonts w:ascii="Arial" w:hAnsi="Arial" w:cs="Arial"/>
          <w:b/>
          <w:bCs/>
          <w:color w:val="222222"/>
          <w:lang w:eastAsia="en-US"/>
        </w:rPr>
        <w:t xml:space="preserve"> then the SERVER_NAME column will not have any value.</w:t>
      </w:r>
    </w:p>
    <w:p w14:paraId="01C9424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WORKFLOW_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NAME,SERVER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FROM REP_WORKFLOWS</w:t>
      </w:r>
    </w:p>
    <w:p w14:paraId="21012D0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a repository to find Workflows that use a scheduler</w:t>
      </w:r>
    </w:p>
    <w:p w14:paraId="45297A6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Courier New" w:hAnsi="Courier New" w:cs="Courier New"/>
          <w:b/>
          <w:bCs/>
          <w:color w:val="222222"/>
          <w:lang w:eastAsia="en-US"/>
        </w:rPr>
        <w:t>If you query the REP_WORKFLOWS view, you can retrieve the workflows that use a scheduler. Following is the query:</w:t>
      </w:r>
    </w:p>
    <w:p w14:paraId="634A955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workflow_name, scheduler_name from rep_workflows where scheduler_name is not null;</w:t>
      </w:r>
    </w:p>
    <w:p w14:paraId="3F5114F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Following is the Workflows query for reusable schedulers:</w:t>
      </w:r>
    </w:p>
    <w:p w14:paraId="249DE4B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workflow_name, scheduler_name from rep_workflows where scheduler_is_reusable = '1';</w:t>
      </w:r>
    </w:p>
    <w:p w14:paraId="585C98B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Following is the Workflow query for a particular name:</w:t>
      </w:r>
    </w:p>
    <w:p w14:paraId="735BD34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workflow_name, scheduler_name from rep_workflows where scheduler_name = '</w:t>
      </w:r>
    </w:p>
    <w:p w14:paraId="24C58EC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4A04554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list the current memory settings (buffer block size, etc.) for all sessions in a PowerCenter repository using a repository query</w:t>
      </w:r>
    </w:p>
    <w:p w14:paraId="2348092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Courier New" w:hAnsi="Courier New" w:cs="Courier New"/>
          <w:color w:val="222222"/>
          <w:lang w:eastAsia="en-US"/>
        </w:rPr>
        <w:t>This information can be obtained from the REP_TASK_ATTR and REP_SESS_CONFIG_PARM views, and the following query returns the values set for DTM buffer size, buffer block size, and line sequential buffer length for each session:</w:t>
      </w:r>
    </w:p>
    <w:p w14:paraId="1D93721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 AS Folder_Name, a.task_name AS Session_Name, b.ATTR_VALUE AS DTM_BUFFER_SIZE, c.ATTR_VALUE AS Buffer_Block_Size,</w:t>
      </w:r>
    </w:p>
    <w:p w14:paraId="3C8C7ED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d.ATTR_VALUE AS Line_Sequential_Buffer_Length</w:t>
      </w:r>
    </w:p>
    <w:p w14:paraId="74EA2D6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REP_ALL_TASKS a, REP_TASK_ATTR b, REP_SESS_CONFIG_PARM c, REP_SESS_CONFIG_PARM d</w:t>
      </w:r>
    </w:p>
    <w:p w14:paraId="56DCD6E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b.TASK_ID</w:t>
      </w:r>
    </w:p>
    <w:p w14:paraId="712E54E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c.SESSION_ID</w:t>
      </w:r>
    </w:p>
    <w:p w14:paraId="197B359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d.SESSION_ID</w:t>
      </w:r>
    </w:p>
    <w:p w14:paraId="26C3095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101</w:t>
      </w:r>
    </w:p>
    <w:p w14:paraId="234B212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5</w:t>
      </w:r>
    </w:p>
    <w:p w14:paraId="1442E1D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d.ATTR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6</w:t>
      </w:r>
    </w:p>
    <w:p w14:paraId="64DF537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 1, 2</w:t>
      </w:r>
    </w:p>
    <w:p w14:paraId="6692E6C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2CAD6B7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can be used to determine session connections and memory properties in the PowerCenter repository</w:t>
      </w:r>
    </w:p>
    <w:p w14:paraId="14008D0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The following query can be used to obtain the memory information:</w:t>
      </w:r>
    </w:p>
    <w:p w14:paraId="742EDC0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ATTR_NAME, ATTR_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VALUE,SESSION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_INSTANCE_NAME</w:t>
      </w:r>
    </w:p>
    <w:p w14:paraId="44BB988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REP_SESS_CONFIG_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PARM,REP</w:t>
      </w:r>
      <w:proofErr w:type="gramEnd"/>
      <w:r w:rsidRPr="005C0277">
        <w:rPr>
          <w:rFonts w:ascii="Arial" w:hAnsi="Arial" w:cs="Arial"/>
          <w:color w:val="222222"/>
          <w:lang w:eastAsia="en-US"/>
        </w:rPr>
        <w:t>_SESSION_INSTANCES</w:t>
      </w:r>
    </w:p>
    <w:p w14:paraId="6BD7AF3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REP_SESS_CONFIG_PARM.SESSION_ID = REP_SESSION_INSTANCES.SESSION_ID</w:t>
      </w:r>
    </w:p>
    <w:p w14:paraId="4C68A21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For connection details you can use the following query:</w:t>
      </w:r>
    </w:p>
    <w:p w14:paraId="651F750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CNX_NAME</w:t>
      </w:r>
    </w:p>
    <w:p w14:paraId="02D915C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REP_SESS_WIDGET_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CNXS,REP</w:t>
      </w:r>
      <w:proofErr w:type="gramEnd"/>
      <w:r w:rsidRPr="005C0277">
        <w:rPr>
          <w:rFonts w:ascii="Arial" w:hAnsi="Arial" w:cs="Arial"/>
          <w:color w:val="222222"/>
          <w:lang w:eastAsia="en-US"/>
        </w:rPr>
        <w:t>_SESSION_INSTANCES</w:t>
      </w:r>
    </w:p>
    <w:p w14:paraId="5D25991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REP_SESSION_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INSTANCES .SESSION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_INSTANCE_NAME = REP_SESS_WIDGET_CNXS.INSTANCE_NAME</w:t>
      </w:r>
    </w:p>
    <w:p w14:paraId="066F9FE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0355BAB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get the list of source and target for a particular mapping, use the following query:</w:t>
      </w:r>
    </w:p>
    <w:p w14:paraId="0AE8732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DISTINCT</w:t>
      </w:r>
    </w:p>
    <w:p w14:paraId="1297020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MAPP.SUBJECT_AREA FOLDER_NAME,</w:t>
      </w:r>
    </w:p>
    <w:p w14:paraId="463686D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MAPP.MAPPING_NAME MAPPING_NAME,</w:t>
      </w:r>
    </w:p>
    <w:p w14:paraId="34E0937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DECODE(</w:t>
      </w:r>
      <w:proofErr w:type="gramEnd"/>
      <w:r w:rsidRPr="005C0277">
        <w:rPr>
          <w:rFonts w:ascii="Arial" w:hAnsi="Arial" w:cs="Arial"/>
          <w:color w:val="222222"/>
          <w:lang w:eastAsia="en-US"/>
        </w:rPr>
        <w:t>WINST.WIDGET_TYPE, '1', 'SOURCE', '2', 'TARGET') SOURCE_TARGET,</w:t>
      </w:r>
    </w:p>
    <w:p w14:paraId="26862B8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WINST.INSTANCE_NAME SOURCE_TARGET_NAME</w:t>
      </w:r>
    </w:p>
    <w:p w14:paraId="043F9D3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REP_ALL_MAPPINGS MAPP,</w:t>
      </w:r>
    </w:p>
    <w:p w14:paraId="177F77B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REP_WIDGET_INST WINST</w:t>
      </w:r>
    </w:p>
    <w:p w14:paraId="102153F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MAPP.MAPPING_ID = WINST.MAPPING_ID and</w:t>
      </w:r>
    </w:p>
    <w:p w14:paraId="699E2CE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WINST.WIDGET_TYPE in (1,2)</w:t>
      </w:r>
    </w:p>
    <w:p w14:paraId="742E5AE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 Center query to get the workflows that have not been run from a particular date.</w:t>
      </w:r>
    </w:p>
    <w:p w14:paraId="31627C2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distinct subject_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area ,</w:t>
      </w:r>
      <w:proofErr w:type="gramEnd"/>
      <w:r w:rsidRPr="005C0277">
        <w:rPr>
          <w:rFonts w:ascii="Arial" w:hAnsi="Arial" w:cs="Arial"/>
          <w:color w:val="222222"/>
          <w:lang w:eastAsia="en-US"/>
        </w:rPr>
        <w:t xml:space="preserve"> workflow_name from rep_task_inst_run where</w:t>
      </w:r>
    </w:p>
    <w:p w14:paraId="2A42BAF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workflow_name not in (select workflow_name from rep_task_inst_run where</w:t>
      </w:r>
    </w:p>
    <w:p w14:paraId="5D0B6FC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start_time &gt; sysdate -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1 )</w:t>
      </w:r>
      <w:proofErr w:type="gramEnd"/>
    </w:p>
    <w:p w14:paraId="1ACCA55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 1,2</w:t>
      </w:r>
    </w:p>
    <w:p w14:paraId="37EF2E2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Where, the start_time filter condition can be altered to the required date to filter as per the needs.</w:t>
      </w:r>
    </w:p>
    <w:p w14:paraId="6DCB6A0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display the current value of all reusable and non-reusable Sequence Generators in mappings:</w:t>
      </w:r>
    </w:p>
    <w:p w14:paraId="2FB0A90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</w:t>
      </w:r>
    </w:p>
    <w:p w14:paraId="2750400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B.SUBJECT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 AS FOLDER,</w:t>
      </w:r>
    </w:p>
    <w:p w14:paraId="4CB58DB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M.MAPPING_NAME,</w:t>
      </w:r>
    </w:p>
    <w:p w14:paraId="6C0A3CE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A.ATTR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_VALUE AS CURRENT_VALUE,</w:t>
      </w:r>
    </w:p>
    <w:p w14:paraId="5FD0710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B.WIDGET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AS TRANSFORMATION_NAME</w:t>
      </w:r>
    </w:p>
    <w:p w14:paraId="5A8D932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REP_WIDGET_ATTR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 ,</w:t>
      </w:r>
      <w:proofErr w:type="gramEnd"/>
      <w:r w:rsidRPr="005C0277">
        <w:rPr>
          <w:rFonts w:ascii="Arial" w:hAnsi="Arial" w:cs="Arial"/>
          <w:color w:val="222222"/>
          <w:lang w:eastAsia="en-US"/>
        </w:rPr>
        <w:t xml:space="preserve"> REP_ALL_TRANSFORMS B, REP_WIDGET_INST W, REP_ALL_MAPPINGS M</w:t>
      </w:r>
    </w:p>
    <w:p w14:paraId="0452348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</w:t>
      </w:r>
    </w:p>
    <w:p w14:paraId="60B6DDB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A.ATTR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_ID=4</w:t>
      </w:r>
    </w:p>
    <w:p w14:paraId="62647CC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</w:t>
      </w:r>
    </w:p>
    <w:p w14:paraId="44150E6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A.WIDGET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IN (SELECT WIDGET_ID FROM REP_ALL_TRANSFORMS WHERE WIDGET_TYPE_NAME LIKE 'Sequence')</w:t>
      </w:r>
    </w:p>
    <w:p w14:paraId="76D6734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</w:t>
      </w:r>
    </w:p>
    <w:p w14:paraId="1C10B61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A.WIDGET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B.WIDGET_ID</w:t>
      </w:r>
    </w:p>
    <w:p w14:paraId="4827829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</w:t>
      </w:r>
    </w:p>
    <w:p w14:paraId="2EC92DE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W.WIDGET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A.WIDGET_ID</w:t>
      </w:r>
    </w:p>
    <w:p w14:paraId="76F2AAF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</w:t>
      </w:r>
    </w:p>
    <w:p w14:paraId="5696B55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W.WIDGET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 = 7</w:t>
      </w:r>
    </w:p>
    <w:p w14:paraId="6EB7367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</w:t>
      </w:r>
    </w:p>
    <w:p w14:paraId="05B0B8F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W.MAPPING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M.MAPPING_ID</w:t>
      </w:r>
    </w:p>
    <w:p w14:paraId="67B39D0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display the current value of all reusable Sequence Generators in mapplets:</w:t>
      </w:r>
    </w:p>
    <w:p w14:paraId="709C57E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</w:t>
      </w:r>
    </w:p>
    <w:p w14:paraId="38E53FD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B.SUBJECT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 AS FOLDER,</w:t>
      </w:r>
    </w:p>
    <w:p w14:paraId="4DCFE05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M.MAPPLET_NAME,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_VALUE AS CURRENT_VALUE, B.WIDGET_NAME AS TRANSFORMATION_NAME</w:t>
      </w:r>
    </w:p>
    <w:p w14:paraId="3ADF633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REP_WIDGET_ATTR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 ,</w:t>
      </w:r>
      <w:proofErr w:type="gramEnd"/>
      <w:r w:rsidRPr="005C0277">
        <w:rPr>
          <w:rFonts w:ascii="Arial" w:hAnsi="Arial" w:cs="Arial"/>
          <w:color w:val="222222"/>
          <w:lang w:eastAsia="en-US"/>
        </w:rPr>
        <w:t xml:space="preserve"> REP_ALL_TRANSFORMS B, REP_WIDGET_INST W, REP_ALL_MAPPLETS M</w:t>
      </w:r>
    </w:p>
    <w:p w14:paraId="26EF2D5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_ID=4</w:t>
      </w:r>
    </w:p>
    <w:p w14:paraId="40AB716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</w:t>
      </w:r>
    </w:p>
    <w:p w14:paraId="0C2AF7A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A.WIDGET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IN (SELECT WIDGET_ID FROM REP_ALL_TRANSFORMS WHERE WIDGET_TYPE_NAME LIKE 'Sequence')</w:t>
      </w:r>
    </w:p>
    <w:p w14:paraId="676B9D1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</w:t>
      </w:r>
    </w:p>
    <w:p w14:paraId="2675F92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A.WIDGET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B.WIDGET_ID</w:t>
      </w:r>
    </w:p>
    <w:p w14:paraId="16E54FA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</w:t>
      </w:r>
    </w:p>
    <w:p w14:paraId="762D696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W.WIDGET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A.WIDGET_ID</w:t>
      </w:r>
    </w:p>
    <w:p w14:paraId="47313C9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</w:t>
      </w:r>
    </w:p>
    <w:p w14:paraId="46EDE16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W.WIDGET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 = 7</w:t>
      </w:r>
    </w:p>
    <w:p w14:paraId="2EEC9B3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</w:t>
      </w:r>
    </w:p>
    <w:p w14:paraId="460A3C7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W.MAPPING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M.MAPPLET_ID</w:t>
      </w:r>
    </w:p>
    <w:p w14:paraId="11BE1AF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get Lookup SQL Override and SQL Query of Lookup Procedure and Source Qualifier transformations respectively at mapping level:</w:t>
      </w:r>
    </w:p>
    <w:p w14:paraId="451C392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DISTINCT D.SUBJECT_AREA FOLDER, D.MAPPING_NAME, A.WIDGET_TYPE_NAME TRANSFORMATION_TYPE, A.INSTANCE_NAME TRANSFORMATION_NAME, B.ATTR_NAME, B.ATTR_VALUE, C.SESSION_NAME FROM REP_WIDGET_INST A, REP_WIDGET_ATTR B, REP_LOAD_SESSIONS C, REP_ALL_MAPPINGS D WHERE B.WIDGET_ID = A. WIDGET_ID AND B.WIDGET_TYPE = A. WIDGET_TYPE AND B.WIDGET_TYPE IN (3, 11) AND C.MAPPING_ID = A.MAPPING_ID AND D.MAPPING_ID = A.MAPPING_ID AND B.ATTR_ID= 1 AND B.ATTR_DATATYPE=2 AND B.ATTR_TYPE=3 ORDER BY D.SUBJECT_AREA, D.MAPPING_NAME</w:t>
      </w:r>
    </w:p>
    <w:p w14:paraId="66C8C64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 Center Query to get the following details:</w:t>
      </w:r>
    </w:p>
    <w:p w14:paraId="3F6BBEC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• Mapping Name</w:t>
      </w:r>
    </w:p>
    <w:p w14:paraId="2383A7F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• Sequence Generator used within a mapping</w:t>
      </w:r>
    </w:p>
    <w:p w14:paraId="0CCFCBB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• Current Sequence generator value</w:t>
      </w:r>
    </w:p>
    <w:p w14:paraId="1AC6A6D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• Session Name and</w:t>
      </w:r>
    </w:p>
    <w:p w14:paraId="51FB2F8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• Workflow Name</w:t>
      </w:r>
    </w:p>
    <w:p w14:paraId="2C5BAC2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53E7568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DISTINCT MAPPING_ALL_TRANSFORMS.WIDGET_NAME, MAPPING_ALL_TRANSFORMS.WIDGET_TYPE_NAME, ALL_MAPPINGS.MAPPING_NAME, MAPPING_SESSION_INSTANCES.SESSION_INSTANCE_NAME, MAPPING_TRANSFORM_WIDGET_ATTR.ATTR_NAME,</w:t>
      </w:r>
    </w:p>
    <w:p w14:paraId="6CEEC85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CASE WHEN MAPPING_TRANSFORM_WIDGET_ATTR.ATTR_DATATYPE IN (1,4) THEN CASE WHEN MAPPING_TRANSFORM_WIDGET_ATTR.ATTR_TYPE = 5 THEN CASE WHEN MAPPING_TRANSFORM_WIDGET_ATTR.ATTR_VALUE = 1 THEN 'Yes' ELSE 'No' END ELSE MAPPING_TRANSFORM_WIDGET_ATTR.ATTR_VALUE END ELSE MAPPING_TRANSFORM_WIDGET_ATTR.ATTR_VALUE END</w:t>
      </w:r>
    </w:p>
    <w:p w14:paraId="1F8888E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REP_WIDGET_INST MAPPING_WIDGET_INST, REP_ALL_TRANSFORMS MAPPING_ALL_TRANSFORMS, REP_SESSION_INSTANCES MAPPING_SESSION_INSTANCES, REP_WIDGET_ATTR MAPPING_TRANSFORM_WIDGET_ATTR, REP_ALL_MAPPINGS ALL_MAPPINGS</w:t>
      </w:r>
    </w:p>
    <w:p w14:paraId="53F8AA8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LEFT OUTER JOIN REP_SESS_PARTITION_DEF MAPPING_SESS_PARTITION_DEF ON ALL_MAPPINGS.PARENT_MAPPING_ID = MAPPING_SESS_PARTITION_DEF.MAPPING_ID</w:t>
      </w:r>
    </w:p>
    <w:p w14:paraId="05B402F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(ALL_MAPPINGS.PARENT_MAPPING_ID = MAPPING_WIDGET_INST.MAPPING_ID AND ALL_MAPPINGS.PARENT_MAPPING_VERSION_NUMBER = MAPPING_WIDGET_INST.VERSION_NUMBER AND ALL_MAPPINGS.SUBJECT_ID = MAPPING_WIDGET_INST.SUBJECT_ID AND MAPPING_ALL_TRANSFORMS.PARENT_WIDGET_ID = MAPPING_WIDGET_INST.WIDGET_ID AND MAPPING_ALL_TRANSFORMS.SUBJECT_ID = MAPPING_WIDGET_INST.SUBJECT_ID AND MAPPING_ALL_TRANSFORMS.WIDGET_TYPE_ID = MAPPING_WIDGET_INST.WIDGET_TYPE AND MAPPING_SESSION_INSTANCES.SESSION_ID = MAPPING_SESS_PARTITION_DEF.SESSION_ID AND MAPPING_SESSION_INSTANCES.SESSION_VERSION_NUMBER = MAPPING_SESS_PARTITION_DEF.VERSION_NUMBER AND MAPPING_WIDGET_INST.WIDGET_ID = MAPPING_TRANSFORM_WIDGET_ATTR.WIDGET_ID AND MAPPING_WIDGET_INST.WIDGET_TYPE = MAPPING_TRANSFORM_WIDGET_ATTR.WIDGET_TYPE AND MAPPING_TRANSFORM_WIDGET_ATTR.SESSION_TASK_ID = 0 AND MAPPING_TRANSFORM_WIDGET_ATTR.WIDGET_TYPE NOT IN (1,2,44)) AND (MAPPING_ALL_TRANSFORMS.WIDGET_TYPE_NAME IN ('Sequence') AND MAPPING_TRANSFORM_WIDGET_ATTR.ATTR_NAME IN ('Current Value') )</w:t>
      </w:r>
    </w:p>
    <w:p w14:paraId="65E2C7D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Courier New" w:hAnsi="Courier New" w:cs="Courier New"/>
          <w:b/>
          <w:bCs/>
          <w:color w:val="222222"/>
          <w:lang w:eastAsia="en-US"/>
        </w:rPr>
        <w:t>PowerCenter query on the repository views to get the mapping which has sorter transformation:</w:t>
      </w:r>
    </w:p>
    <w:p w14:paraId="4818BA6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 folder_name,a.task_name workflow_name,b.instance_name session_name, c.mapping_name,</w:t>
      </w:r>
    </w:p>
    <w:p w14:paraId="77B4BA1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d.instance_name transformation_name</w:t>
      </w:r>
    </w:p>
    <w:p w14:paraId="6B54040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REP_ALL_TASKS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a,REP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_TASK_INST b,REP_LOAD_SESSIONS c,REP_WIDGET_INST d</w:t>
      </w:r>
    </w:p>
    <w:p w14:paraId="112B948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 c.subject_id AND a.task_type=71 AND a.task_id=b.workflow_id</w:t>
      </w:r>
    </w:p>
    <w:p w14:paraId="4FEDCEF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_type=68 AND b.task_id=c.session_id</w:t>
      </w:r>
    </w:p>
    <w:p w14:paraId="712AB8D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_id=d.mapping_id</w:t>
      </w:r>
    </w:p>
    <w:p w14:paraId="0F0216C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d.widget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_type=80</w:t>
      </w:r>
    </w:p>
    <w:p w14:paraId="5E2FAD5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list the users, their status (Active/In-Active) and the associated Group for 8.1.1 repository version.</w:t>
      </w:r>
    </w:p>
    <w:p w14:paraId="6619205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USER_NAME, DECODE(USER_ISENABLED,0,'IN-Active','Active') as "Status", GROUP_NAME, USER_DESCRIPTION from REP_USERS u, REP_GROUPS g,</w:t>
      </w:r>
    </w:p>
    <w:p w14:paraId="6CFBA07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REP_USER_GROUPS ug</w:t>
      </w:r>
    </w:p>
    <w:p w14:paraId="0C48122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</w:t>
      </w:r>
    </w:p>
    <w:p w14:paraId="43EC639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ug.USER_ID = u.USER_ID AND</w:t>
      </w:r>
    </w:p>
    <w:p w14:paraId="5EB65FE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g.GROUP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ug.GROUP_ID</w:t>
      </w:r>
    </w:p>
    <w:p w14:paraId="1589903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596E2E0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Check if the non versioned repository contains versioned objects, which may be induced due to Repository Service bugs</w:t>
      </w:r>
    </w:p>
    <w:p w14:paraId="72E978A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In some cases, a non versioned repository service converts into a versioned repository service without having a team-based development license option.</w:t>
      </w:r>
    </w:p>
    <w:p w14:paraId="01C7310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The following error appears when the repository service is restarted:</w:t>
      </w:r>
    </w:p>
    <w:p w14:paraId="51B1C68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REP_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51849 :</w:t>
      </w:r>
      <w:proofErr w:type="gramEnd"/>
      <w:r w:rsidRPr="005C0277">
        <w:rPr>
          <w:rFonts w:ascii="Arial" w:hAnsi="Arial" w:cs="Arial"/>
          <w:color w:val="222222"/>
          <w:lang w:eastAsia="en-US"/>
        </w:rPr>
        <w:t xml:space="preserve"> A versioned repository cannot be started or restored without a team-based development license key.</w:t>
      </w:r>
    </w:p>
    <w:p w14:paraId="2C19AD6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Run the following queries against the Repository Service Database schema of the non versioned repository:</w:t>
      </w:r>
    </w:p>
    <w:p w14:paraId="701DB45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OPB_MACRO WHERE version_number&gt;1</w:t>
      </w:r>
    </w:p>
    <w:p w14:paraId="3E9C2D5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OPB_MAPPING WHERE version_number&gt;1</w:t>
      </w:r>
    </w:p>
    <w:p w14:paraId="08855F2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OPB_MD_CUBE WHERE version_number&gt;1</w:t>
      </w:r>
    </w:p>
    <w:p w14:paraId="7FA0BD4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OPB_MD_DIMENSION WHERE version_number&gt;1</w:t>
      </w:r>
    </w:p>
    <w:p w14:paraId="548B142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OPB_SCHEDULER WHERE version_number&gt;1</w:t>
      </w:r>
    </w:p>
    <w:p w14:paraId="76910CA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OPB_SESSION_CONFIG WHERE version_number&gt;1</w:t>
      </w:r>
    </w:p>
    <w:p w14:paraId="359E955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OPB_SHORTCUT WHERE version_number&gt;1</w:t>
      </w:r>
    </w:p>
    <w:p w14:paraId="1FD4196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OPB_SRC WHERE version_number&gt;1</w:t>
      </w:r>
    </w:p>
    <w:p w14:paraId="26E036E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OPB_SUBJECT WHERE version_number&gt;1</w:t>
      </w:r>
    </w:p>
    <w:p w14:paraId="02A605C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OPB_TARG WHERE version_number&gt;1</w:t>
      </w:r>
    </w:p>
    <w:p w14:paraId="36381A9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OPB_TASK WHERE version_number&gt;1</w:t>
      </w:r>
    </w:p>
    <w:p w14:paraId="21615D1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OPB_WIDGET WHERE version_number&gt;1</w:t>
      </w:r>
    </w:p>
    <w:p w14:paraId="2F3D0F5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If the above queries return a set of rows, it can indicate that there is a bug. Contact Informatica Global Customer Support for further assistance.</w:t>
      </w:r>
    </w:p>
    <w:p w14:paraId="5482BAE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3649D7A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returns all sessions with the "$DB" connection name as the connection object:</w:t>
      </w:r>
    </w:p>
    <w:p w14:paraId="49E345C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A.CNX_NAME,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B.SESSION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</w:t>
      </w:r>
    </w:p>
    <w:p w14:paraId="2EF81BB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REP_SESS_WIDGET_CNXS A, REP_LOAD_SESSIONS B</w:t>
      </w:r>
    </w:p>
    <w:p w14:paraId="7F4CE99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A.SESSION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_ID=B.SESSION_ID AND A.CNX_NAME LIKE '%$%'</w:t>
      </w:r>
    </w:p>
    <w:p w14:paraId="44AA2E1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return the start and end time for 5 previous runs of a workflow:</w:t>
      </w:r>
    </w:p>
    <w:p w14:paraId="4FB6A89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</w:t>
      </w:r>
    </w:p>
    <w:p w14:paraId="2D6E248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REP_WFLOW_RUN</w:t>
      </w:r>
    </w:p>
    <w:p w14:paraId="757B7AE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WORKFLOW_NAME LIKE '' AND rownum &lt; 6</w:t>
      </w:r>
    </w:p>
    <w:p w14:paraId="1D26A41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 WORKFLOW_RUN_ID DESC</w:t>
      </w:r>
    </w:p>
    <w:p w14:paraId="6E710A3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find the source name in a mapping:</w:t>
      </w:r>
    </w:p>
    <w:p w14:paraId="01A1213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rep_src_mapping</w:t>
      </w:r>
    </w:p>
    <w:p w14:paraId="1D83268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mapping_name= </w:t>
      </w:r>
    </w:p>
    <w:p w14:paraId="4B6AA93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subject_area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like ;</w:t>
      </w:r>
      <w:proofErr w:type="gramEnd"/>
    </w:p>
    <w:p w14:paraId="55EA9EF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generate a report of the SQL Overrides using the MX views:</w:t>
      </w:r>
    </w:p>
    <w:p w14:paraId="24E0AB1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RAM.SUBJECT_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ID,RAM.MAPPING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_NAME, RWA.ATTR_NAME, RWA.ATTR_VALUE</w:t>
      </w:r>
    </w:p>
    <w:p w14:paraId="5A1070E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REP_WIDGET_ATTR RWA, REP_ALL_MAPPINGS RAM,</w:t>
      </w:r>
    </w:p>
    <w:p w14:paraId="43C7A50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(SELECT SUBJECT_ID FROM REP_SUBJECT WHERE SUBJECT_AREA = '') X</w:t>
      </w:r>
    </w:p>
    <w:p w14:paraId="5D1210D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RWA.ATTR_NAME LIKE '%Sql Override'</w:t>
      </w:r>
    </w:p>
    <w:p w14:paraId="191C32F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 RAM.MAPPING_ID = RWA.MAPPING_ID</w:t>
      </w:r>
    </w:p>
    <w:p w14:paraId="69DCE08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RAM.SUBJECT_ID =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X.SUBJECT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</w:t>
      </w:r>
    </w:p>
    <w:p w14:paraId="599FC72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 RWA.ATTR_VALUE IS NOT NULL</w:t>
      </w:r>
    </w:p>
    <w:p w14:paraId="61A92BD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 is the name of a specific folder in the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repository.</w:t>
      </w:r>
      <w:proofErr w:type="gramEnd"/>
    </w:p>
    <w:p w14:paraId="3204BCA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list all the parameters and variables used in mappings and workflows in the repository:</w:t>
      </w:r>
    </w:p>
    <w:p w14:paraId="7AC6978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DISTINCT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F.SUBJ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AS FOLDER_NAME,</w:t>
      </w:r>
    </w:p>
    <w:p w14:paraId="2FAF103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M.MAPPING_NAME AS Object_Name, 'Mapping' AS Object_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Type ,</w:t>
      </w:r>
      <w:proofErr w:type="gramEnd"/>
    </w:p>
    <w:p w14:paraId="6A0E24F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P.PV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AS PARAMETER_OR_VARIABLE_NAME,</w:t>
      </w:r>
    </w:p>
    <w:p w14:paraId="3BACCB6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(CASE WHEN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P.PV</w:t>
      </w:r>
      <w:proofErr w:type="gramEnd"/>
      <w:r w:rsidRPr="005C0277">
        <w:rPr>
          <w:rFonts w:ascii="Arial" w:hAnsi="Arial" w:cs="Arial"/>
          <w:color w:val="222222"/>
          <w:lang w:eastAsia="en-US"/>
        </w:rPr>
        <w:t>_FLAG=2 THEN 'Parameter'WHEN P.PV_FLAG=3 THEN 'Variable' END) AS "TYPE" FROM OPB_SUBJECT F, OPB_MAPPING M, OPB_MAP_PARMVAR P WHERE F.SUBJ_ID = M.SUBJECT_ID</w:t>
      </w:r>
    </w:p>
    <w:p w14:paraId="6F05218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M.MAPPING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P.MAPPING_ID</w:t>
      </w:r>
    </w:p>
    <w:p w14:paraId="32E4782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F.SUBJ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P.SUBJECT_ID</w:t>
      </w:r>
    </w:p>
    <w:p w14:paraId="01E28C3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UNION</w:t>
      </w:r>
    </w:p>
    <w:p w14:paraId="6B2B0E1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DISTINCT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F.SUBJ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AS FOLDER_NAME,</w:t>
      </w:r>
    </w:p>
    <w:p w14:paraId="6DC7C9C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WFR.WORKFLOW_NAME AS Object_Name,</w:t>
      </w:r>
    </w:p>
    <w:p w14:paraId="249547E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'WorkFlow' AS Object_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Type ,</w:t>
      </w:r>
      <w:proofErr w:type="gramEnd"/>
    </w:p>
    <w:p w14:paraId="0DF3B2E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WP.VAR_NAME,</w:t>
      </w:r>
    </w:p>
    <w:p w14:paraId="5922D67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(CASE WHEN WP.VAR_TYPE=1 THEN 'User_Defined' END) AS "TYPE"</w:t>
      </w:r>
    </w:p>
    <w:p w14:paraId="288A031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OPB_SUBJECT F, OPB_WORKFLOW WF, OPB_WFLOW_VAR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WP ,</w:t>
      </w:r>
      <w:proofErr w:type="gramEnd"/>
      <w:r w:rsidRPr="005C0277">
        <w:rPr>
          <w:rFonts w:ascii="Arial" w:hAnsi="Arial" w:cs="Arial"/>
          <w:color w:val="222222"/>
          <w:lang w:eastAsia="en-US"/>
        </w:rPr>
        <w:t xml:space="preserve"> OPB_WFLOW_RUN WFR</w:t>
      </w:r>
    </w:p>
    <w:p w14:paraId="51A6941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WF.WORKFLOW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WP.WORKFLOW_ID</w:t>
      </w:r>
    </w:p>
    <w:p w14:paraId="7E8B989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F.SUBJ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WP.SUBJECT_ID</w:t>
      </w:r>
    </w:p>
    <w:p w14:paraId="4C6A6E3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WFR.WORKFLOW_ID =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WF.WORKFLOW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</w:t>
      </w:r>
    </w:p>
    <w:p w14:paraId="2A1404C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 WP.VAR_TYPE &lt;&gt; '0'</w:t>
      </w:r>
    </w:p>
    <w:p w14:paraId="5D0858B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 Object_Type</w:t>
      </w:r>
    </w:p>
    <w:p w14:paraId="243FC86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If it is not required to view the objects already deleted from the repository, then use the following query:</w:t>
      </w:r>
    </w:p>
    <w:p w14:paraId="3DF72D0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DISTINCT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F.SUBJ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AS FOLDER_NAME,</w:t>
      </w:r>
    </w:p>
    <w:p w14:paraId="4E86F55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M.MAPPING_NAME AS Object_Name, 'Mapping' AS Object_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Type ,</w:t>
      </w:r>
      <w:proofErr w:type="gramEnd"/>
    </w:p>
    <w:p w14:paraId="2A7F640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P.PV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AS PARAMETER_OR_VARIABLE_NAME,</w:t>
      </w:r>
    </w:p>
    <w:p w14:paraId="742DFED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(CASE WHEN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P.PV</w:t>
      </w:r>
      <w:proofErr w:type="gramEnd"/>
      <w:r w:rsidRPr="005C0277">
        <w:rPr>
          <w:rFonts w:ascii="Arial" w:hAnsi="Arial" w:cs="Arial"/>
          <w:color w:val="222222"/>
          <w:lang w:eastAsia="en-US"/>
        </w:rPr>
        <w:t>_FLAG=2 THEN 'Parameter'WHEN P.PV_FLAG=3 THEN 'Variable' END) AS "TYPE"</w:t>
      </w:r>
    </w:p>
    <w:p w14:paraId="2396802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OPB_SUBJECT F, OPB_MAPPING M, OPB_MAP_PARMVAR P 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F.SUBJ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M.SUBJECT_ID</w:t>
      </w:r>
    </w:p>
    <w:p w14:paraId="5FC04B2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M.MAPPING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P.MAPPING_ID</w:t>
      </w:r>
    </w:p>
    <w:p w14:paraId="6F0F632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F.SUBJ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P.SUBJECT_ID</w:t>
      </w:r>
    </w:p>
    <w:p w14:paraId="3C5C403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M.MAPPING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NOT IN (SELECT MAPPING_NAME FROM OPB_MAPPING WHERE VERSION_STATUS = 10)</w:t>
      </w:r>
    </w:p>
    <w:p w14:paraId="3A183E7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UNION</w:t>
      </w:r>
    </w:p>
    <w:p w14:paraId="4F2250A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DISTINCT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F.SUBJ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AS FOLDER_NAME,</w:t>
      </w:r>
    </w:p>
    <w:p w14:paraId="727DBBB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WFR.WORKFLOW_NAME AS Object_Name,</w:t>
      </w:r>
    </w:p>
    <w:p w14:paraId="5C971E2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'WorkFlow' AS Object_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Type ,</w:t>
      </w:r>
      <w:proofErr w:type="gramEnd"/>
    </w:p>
    <w:p w14:paraId="2C6D249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WP.VAR_NAME,</w:t>
      </w:r>
    </w:p>
    <w:p w14:paraId="7220E3C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(CASE WHEN WP.VAR_TYPE=1 THEN 'User_Defined' END) AS "TYPE"</w:t>
      </w:r>
    </w:p>
    <w:p w14:paraId="72CF5B5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OPB_SUBJECT F, OPB_WORKFLOW WF, OPB_WFLOW_VAR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WP ,</w:t>
      </w:r>
      <w:proofErr w:type="gramEnd"/>
      <w:r w:rsidRPr="005C0277">
        <w:rPr>
          <w:rFonts w:ascii="Arial" w:hAnsi="Arial" w:cs="Arial"/>
          <w:color w:val="222222"/>
          <w:lang w:eastAsia="en-US"/>
        </w:rPr>
        <w:t xml:space="preserve"> OPB_WFLOW_RUN WFR</w:t>
      </w:r>
    </w:p>
    <w:p w14:paraId="17EF801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WF.WORKFLOW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WP.WORKFLOW_ID</w:t>
      </w:r>
    </w:p>
    <w:p w14:paraId="5A12568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F.SUBJ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WP.SUBJECT_ID</w:t>
      </w:r>
    </w:p>
    <w:p w14:paraId="0C8DBD1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WFR.WORKFLOW_ID =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WF.WORKFLOW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</w:t>
      </w:r>
    </w:p>
    <w:p w14:paraId="349C5C4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 WP.VAR_TYPE &lt;&gt; '0'</w:t>
      </w:r>
    </w:p>
    <w:p w14:paraId="6D8D9EE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AND WFR.WORKFLOW_NAME NOT IN (SELECT TASK_NAME FROM OPB_TASK WHERE VERSION_STATUS = 10)</w:t>
      </w:r>
    </w:p>
    <w:p w14:paraId="6D1524A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 Object_Type</w:t>
      </w:r>
    </w:p>
    <w:p w14:paraId="5F2D2CA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To list all unscheduled workflows in a PowerCenter repository do the following:</w:t>
      </w:r>
    </w:p>
    <w:p w14:paraId="6317163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1. Run the following query which returns all the scheduled workflows in the repository:</w:t>
      </w:r>
    </w:p>
    <w:p w14:paraId="07BB955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workflow_name, scheduler_name from rep_workflows where scheduler_name is not null;</w:t>
      </w:r>
    </w:p>
    <w:p w14:paraId="425C28C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2. Run the pmcmd command to get the currently scheduled workflows for each integration service connecting to the repository.</w:t>
      </w:r>
    </w:p>
    <w:p w14:paraId="6494564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pmcmd getservicedetails -sv -u -p -scheduled -d </w:t>
      </w:r>
    </w:p>
    <w:p w14:paraId="29BE6CF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3. The workflow names in step 1 which are not in step 2 are the unscheduled workflows, provided all workflows are scheduled initially.</w:t>
      </w:r>
    </w:p>
    <w:p w14:paraId="0966CF5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determine if a particular table is being used as a source or target or lookup:</w:t>
      </w:r>
    </w:p>
    <w:p w14:paraId="482C27D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PARENT_SUBJECT_AREA FOLDER, PARENT_MAPPING_NAME MAPPING</w:t>
      </w:r>
    </w:p>
    <w:p w14:paraId="610280D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REP_ALL_MAPPINGS</w:t>
      </w:r>
    </w:p>
    <w:p w14:paraId="3816528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MAPPING_ID IN (</w:t>
      </w:r>
    </w:p>
    <w:p w14:paraId="4B68363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MAPPING_ID FROM REP_WIDGET_INST</w:t>
      </w:r>
    </w:p>
    <w:p w14:paraId="77F4D8E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WIDGET_ID IN (</w:t>
      </w:r>
    </w:p>
    <w:p w14:paraId="07314E7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WIDGET_ID FROM REP_WIDGET_ATTR</w:t>
      </w:r>
    </w:p>
    <w:p w14:paraId="099AEDB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(WIDGET_TYPE = 11 OR WIDGET_TYPE = 1 OR WIDGET_TYPE = 2) AND (ATTR_ID = 2 OR ATTR_ID = 31 OR ATTR_ID = 19) AND ATTR_VALUE = '' AND WIDGET_ID IN (</w:t>
      </w:r>
    </w:p>
    <w:p w14:paraId="179F375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WIDGET_ID FROM REP_ALL_TRANSFORMS</w:t>
      </w:r>
    </w:p>
    <w:p w14:paraId="521AC99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</w:t>
      </w:r>
    </w:p>
    <w:p w14:paraId="68B5710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PARENT_SUBJECT_AREA = '')))</w:t>
      </w:r>
    </w:p>
    <w:p w14:paraId="13BE60C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get a list of sessions and folders in a repository:</w:t>
      </w:r>
    </w:p>
    <w:p w14:paraId="09938B7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DISTINCT (TASK_NAME), TASK_TYPE_NAME, SUBJECT_AREA</w:t>
      </w:r>
    </w:p>
    <w:p w14:paraId="7C59E72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REP_ALL_TASKS WHERE TASK_TYPE_NAME = 'Session'</w:t>
      </w:r>
    </w:p>
    <w:p w14:paraId="2006F48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 SUBJECT_AREA</w:t>
      </w:r>
    </w:p>
    <w:p w14:paraId="45E0B67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will returns mapping information with associated folders, workflows, and sessions:</w:t>
      </w:r>
    </w:p>
    <w:p w14:paraId="58C3D22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 folder_name,a.task_name workflow_name,b.instance_name session_name, c.mapping_name</w:t>
      </w:r>
    </w:p>
    <w:p w14:paraId="6B614E5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REP_ALL_TASKS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a,REP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_TASK_INST b,REP_LOAD_SESSIONS c</w:t>
      </w:r>
    </w:p>
    <w:p w14:paraId="0F06962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_id=c.subject_id AND a.task_type=71</w:t>
      </w:r>
    </w:p>
    <w:p w14:paraId="0ABC15E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_id=b.workflow_id AND b.task_type=68 AND b.task_id=c.session_id</w:t>
      </w:r>
    </w:p>
    <w:p w14:paraId="6CA081A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&lt;&gt; 0</w:t>
      </w:r>
    </w:p>
    <w:p w14:paraId="6499C0F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 1,2,3,4</w:t>
      </w:r>
    </w:p>
    <w:p w14:paraId="798DE9C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given below to list all the SAP sources in a repository.</w:t>
      </w:r>
    </w:p>
    <w:p w14:paraId="544F3E4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* FROM REP_ALL_SOURCES where PARENT_SOURCE_DATABASE_TYPE like 'SAP%'</w:t>
      </w:r>
    </w:p>
    <w:p w14:paraId="7F151DB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to generate a list of failed sessions by running a query against the MX views.</w:t>
      </w:r>
    </w:p>
    <w:p w14:paraId="6821828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</w:t>
      </w:r>
    </w:p>
    <w:p w14:paraId="6898F32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rsl.subject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 as folder,</w:t>
      </w:r>
    </w:p>
    <w:p w14:paraId="4EB5A41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rw.workflow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as workflow,</w:t>
      </w:r>
    </w:p>
    <w:p w14:paraId="29640C2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rsl.session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as session_name,</w:t>
      </w:r>
    </w:p>
    <w:p w14:paraId="7E32DDD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decode(rsl.run_status_code,3,'Failed',4,'Stopped',5,'Aborted',15,'Terminated','Unknown') as status,</w:t>
      </w:r>
    </w:p>
    <w:p w14:paraId="0074E78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rsl.first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_error_code as first_error,</w:t>
      </w:r>
    </w:p>
    <w:p w14:paraId="1FE40ED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rsl.first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_error_msg as error_msg,</w:t>
      </w:r>
    </w:p>
    <w:p w14:paraId="0B197F2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rsl.actual</w:t>
      </w:r>
      <w:proofErr w:type="gramEnd"/>
      <w:r w:rsidRPr="005C0277">
        <w:rPr>
          <w:rFonts w:ascii="Arial" w:hAnsi="Arial" w:cs="Arial"/>
          <w:color w:val="222222"/>
          <w:lang w:eastAsia="en-US"/>
        </w:rPr>
        <w:t>_start as start_time,</w:t>
      </w:r>
    </w:p>
    <w:p w14:paraId="6C2F0F7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rsl.session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_timestamp as end_time</w:t>
      </w:r>
    </w:p>
    <w:p w14:paraId="6470E45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rep_sess_log rsl,</w:t>
      </w:r>
    </w:p>
    <w:p w14:paraId="59F5B8B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rep_workflows rw</w:t>
      </w:r>
    </w:p>
    <w:p w14:paraId="42BD65F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rsl.run_status_code in (3,4,5,14,15)</w:t>
      </w:r>
    </w:p>
    <w:p w14:paraId="76FE2BE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rw.workflow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rsl.workflow_id</w:t>
      </w:r>
    </w:p>
    <w:p w14:paraId="0FE7B92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rw.subject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rsl.subject_id</w:t>
      </w:r>
    </w:p>
    <w:p w14:paraId="47B5EA0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ORDER BY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rsl.session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_timestamp desc</w:t>
      </w:r>
    </w:p>
    <w:p w14:paraId="28E0BE0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This query will return the list of sessions that did not complete successfully, ordered by time. This is a basic query that can be modified by the user(s) to suit their needs.</w:t>
      </w:r>
    </w:p>
    <w:p w14:paraId="50E5F89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Courier New" w:hAnsi="Courier New" w:cs="Courier New"/>
          <w:b/>
          <w:bCs/>
          <w:color w:val="222222"/>
          <w:lang w:eastAsia="en-US"/>
        </w:rPr>
        <w:t>Power Center query returns the Joiner cache information with associated folders, workflows, sessions, mappings, and transformations:</w:t>
      </w:r>
    </w:p>
    <w:p w14:paraId="217DA21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 folder_name,a.task_name workflow_name,b.instance_name session_name, c.mapping_name,</w:t>
      </w:r>
    </w:p>
    <w:p w14:paraId="6BC0879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d.instance_name transformation_name, DECODE(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e.attr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_id,10,'data_cache',11,'index_cache',2,'cache_directory') cache_type,</w:t>
      </w:r>
    </w:p>
    <w:p w14:paraId="541EF5B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e.attr</w:t>
      </w:r>
      <w:proofErr w:type="gramEnd"/>
      <w:r w:rsidRPr="005C0277">
        <w:rPr>
          <w:rFonts w:ascii="Arial" w:hAnsi="Arial" w:cs="Arial"/>
          <w:color w:val="222222"/>
          <w:lang w:eastAsia="en-US"/>
        </w:rPr>
        <w:t>_value</w:t>
      </w:r>
    </w:p>
    <w:p w14:paraId="42C52E2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REP_ALL_TASKS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a,REP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_TASK_INST b,REP_LOAD_SESSIONS c,REP_WIDGET_INST d, REP_WIDGET_ATTR e</w:t>
      </w:r>
    </w:p>
    <w:p w14:paraId="218811E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_id=a.subject_id AND a.task_type=71 AND a.task_id=b.workflow_id AND b.task_type=68 AND b.task_id=c.session_id</w:t>
      </w:r>
    </w:p>
    <w:p w14:paraId="7C241AF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_id=d.mapping_id AND d.widget_id=e.widget_id</w:t>
      </w:r>
    </w:p>
    <w:p w14:paraId="102C6C1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d.widget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_type=12 AND e.widget_type=12 AND e.attr_id IN (10,11,2)</w:t>
      </w:r>
    </w:p>
    <w:p w14:paraId="133ADAA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 1,2,3,4,5,6</w:t>
      </w:r>
    </w:p>
    <w:p w14:paraId="53E3635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returns the Rank cache information with associated folders, workflows, sessions, mappings, and transformations:</w:t>
      </w:r>
    </w:p>
    <w:p w14:paraId="55676B5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 folder_name,a.task_name workflow_name,b.instance_name session_name, c.mapping_name,</w:t>
      </w:r>
    </w:p>
    <w:p w14:paraId="7B8E5EF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d.instance_name transformation_name,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DECODE(</w:t>
      </w:r>
      <w:proofErr w:type="gramEnd"/>
      <w:r w:rsidRPr="005C0277">
        <w:rPr>
          <w:rFonts w:ascii="Arial" w:hAnsi="Arial" w:cs="Arial"/>
          <w:color w:val="222222"/>
          <w:lang w:eastAsia="en-US"/>
        </w:rPr>
        <w:t>e.attr_id,6,'data_cache',7,'index_cache', 1,'cache_directory') cache_type, e.attr_value</w:t>
      </w:r>
    </w:p>
    <w:p w14:paraId="1FDE32E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REP_ALL_TASKS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a,REP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_TASK_INST b,REP_LOAD_SESSIONS c,REP_WIDGET_INST d, REP_WIDGET_ATTR e</w:t>
      </w:r>
    </w:p>
    <w:p w14:paraId="2A54780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 c.subject_id AND a.task_type=71 AND a.task_id=b.workflow_id</w:t>
      </w:r>
    </w:p>
    <w:p w14:paraId="058E6F4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_type=68 AND b.task_id=c.session_id</w:t>
      </w:r>
    </w:p>
    <w:p w14:paraId="444FC77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_id=d.mapping_id AND d.widget_id=e.widget_id</w:t>
      </w:r>
    </w:p>
    <w:p w14:paraId="43A4F84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d.widget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_type=26 AND e.widget_type=26 AND e.attr_id IN (1,6,7)</w:t>
      </w:r>
    </w:p>
    <w:p w14:paraId="2AD67F6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 1,2,3,4,5,6</w:t>
      </w:r>
    </w:p>
    <w:p w14:paraId="01E2A60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returns the Sorter cache information with associated folders, workflows, sessions, mappings, and transformations:</w:t>
      </w:r>
    </w:p>
    <w:p w14:paraId="6F082DF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 folder_name,a.task_name workflow_name,b.instance_name session_name, c.mapping_name,</w:t>
      </w:r>
    </w:p>
    <w:p w14:paraId="27D7306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d.instance_name transformation_name,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DECODE(</w:t>
      </w:r>
      <w:proofErr w:type="gramEnd"/>
      <w:r w:rsidRPr="005C0277">
        <w:rPr>
          <w:rFonts w:ascii="Arial" w:hAnsi="Arial" w:cs="Arial"/>
          <w:color w:val="222222"/>
          <w:lang w:eastAsia="en-US"/>
        </w:rPr>
        <w:t>e.attr_id,1,'cache_size', 3,'cache_directory') cache_type, e.attr_value</w:t>
      </w:r>
    </w:p>
    <w:p w14:paraId="05688C4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REP_ALL_TASKS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a,REP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_TASK_INST b,REP_LOAD_SESSIONS c,REP_WIDGET_INST d, REP_WIDGET_ATTR e</w:t>
      </w:r>
    </w:p>
    <w:p w14:paraId="16DB383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 c.subject_id AND a.task_type=71 AND a.task_id=b.workflow_id</w:t>
      </w:r>
    </w:p>
    <w:p w14:paraId="73098D4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_type=68 AND b.task_id=c.session_id</w:t>
      </w:r>
    </w:p>
    <w:p w14:paraId="507E703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_id=d.mapping_id AND d.widget_id=e.widget_id</w:t>
      </w:r>
    </w:p>
    <w:p w14:paraId="1DA4563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d.widget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_type=80 AND e.widget_type=80 AND e.attr_id IN (1,3)</w:t>
      </w:r>
    </w:p>
    <w:p w14:paraId="448B1F3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 1,2,3,4,5,6</w:t>
      </w:r>
    </w:p>
    <w:p w14:paraId="283A630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returns the Aggregator cache information with associated folders, workflows, sessions, mappings, and transformations:</w:t>
      </w:r>
    </w:p>
    <w:p w14:paraId="62F573F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_area folder_name,a.task_name workflow_name,b.instance_name session_name,c.mapping_name,</w:t>
      </w:r>
    </w:p>
    <w:p w14:paraId="7D6E603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d.instance_name transformation_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name,DECODE</w:t>
      </w:r>
      <w:proofErr w:type="gramEnd"/>
      <w:r w:rsidRPr="005C0277">
        <w:rPr>
          <w:rFonts w:ascii="Arial" w:hAnsi="Arial" w:cs="Arial"/>
          <w:color w:val="222222"/>
          <w:lang w:eastAsia="en-US"/>
        </w:rPr>
        <w:t>(e.attr_id,4,'data_cache',5,'index_cache', 1,'cache_directory') cache_type, e.attr_value</w:t>
      </w:r>
    </w:p>
    <w:p w14:paraId="0E6EBCA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FROM REP_ALL_TASKS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a,REP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_TASK_INST b, REP_LOAD_SESSIONS c,REP_WIDGET_INST d, REP_WIDGET_ATTR e</w:t>
      </w:r>
    </w:p>
    <w:p w14:paraId="4948515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_id=a.subject_id AND a.task_type=71 AND a.task_id=b.workflow_id AND b.task_type=68</w:t>
      </w:r>
    </w:p>
    <w:p w14:paraId="7666894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_id=c.session_id AND c.mapping_id=d.mapping_id AND d.widget_id=e.widget_id</w:t>
      </w:r>
    </w:p>
    <w:p w14:paraId="56ACFB2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d.widget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_type=9 AND e.widget_type=9 AND e.attr_id IN (4,5,1)</w:t>
      </w:r>
    </w:p>
    <w:p w14:paraId="452BCDF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 1,2,3,4,5,6</w:t>
      </w:r>
    </w:p>
    <w:p w14:paraId="3C89BC3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will return workflow name, task name, and the location for the user-defined event.</w:t>
      </w:r>
    </w:p>
    <w:p w14:paraId="0B07A13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DISTINCT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as WorkflowName,c.task_name as TaskName, a.attr_value</w:t>
      </w:r>
    </w:p>
    <w:p w14:paraId="3EC09D2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rep_task_attr a, rep_all_tasks b, rep_all_tasks c</w:t>
      </w:r>
    </w:p>
    <w:p w14:paraId="7E591F9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c.task_id AND</w:t>
      </w:r>
    </w:p>
    <w:p w14:paraId="3C1E599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b.task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c.task_id AND</w:t>
      </w:r>
    </w:p>
    <w:p w14:paraId="7360FA3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_type = 61</w:t>
      </w:r>
    </w:p>
    <w:p w14:paraId="6A6BAE19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in (SELECT task_id FROM rep_task_attr</w:t>
      </w:r>
    </w:p>
    <w:p w14:paraId="4002F62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 attr_name='User Defined Event')</w:t>
      </w:r>
    </w:p>
    <w:p w14:paraId="4CAB41A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p w14:paraId="6101FEE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helps to retrieve persisted value for each session:</w:t>
      </w:r>
    </w:p>
    <w:p w14:paraId="249BD07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distinct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e.mapping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_name,a.task_name, c.pv_value from</w:t>
      </w:r>
    </w:p>
    <w:p w14:paraId="089906B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opb_task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a,opb</w:t>
      </w:r>
      <w:proofErr w:type="gramEnd"/>
      <w:r w:rsidRPr="005C0277">
        <w:rPr>
          <w:rFonts w:ascii="Arial" w:hAnsi="Arial" w:cs="Arial"/>
          <w:color w:val="222222"/>
          <w:lang w:eastAsia="en-US"/>
        </w:rPr>
        <w:t>_task_inst b,OPB_MAP_PERSISVAL c,opb_Session d,opb_mapping e</w:t>
      </w:r>
    </w:p>
    <w:p w14:paraId="71A3C87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e.mapping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_id=c.mapping_id and</w:t>
      </w:r>
    </w:p>
    <w:p w14:paraId="334E4E3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c.subject_id=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e.subject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and</w:t>
      </w:r>
    </w:p>
    <w:p w14:paraId="5E1BEE8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b.instance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_id=c.session_inst_id and</w:t>
      </w:r>
    </w:p>
    <w:p w14:paraId="709B44C7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b.task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_id=a.task_id and a.task_type=68 and b.task_type=68 and</w:t>
      </w:r>
    </w:p>
    <w:p w14:paraId="0FAA70EB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proofErr w:type="gramStart"/>
      <w:r w:rsidRPr="005C0277">
        <w:rPr>
          <w:rFonts w:ascii="Arial" w:hAnsi="Arial" w:cs="Arial"/>
          <w:color w:val="222222"/>
          <w:lang w:eastAsia="en-US"/>
        </w:rPr>
        <w:t>a.subject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_id=c.subject_id and</w:t>
      </w:r>
    </w:p>
    <w:p w14:paraId="18BAAD2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d.session_id=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and</w:t>
      </w:r>
    </w:p>
    <w:p w14:paraId="4C90A8F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d.session_id=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b.task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and</w:t>
      </w:r>
    </w:p>
    <w:p w14:paraId="64AE439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d.mapping_id=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e.mapping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</w:t>
      </w:r>
    </w:p>
    <w:p w14:paraId="0C633B5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will return all the tasks and sessions within a workflow in a certain folder and also link conditions between each task:</w:t>
      </w:r>
    </w:p>
    <w:p w14:paraId="55E74EE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SELECT DISTINCT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b.INSTANCE</w:t>
      </w:r>
      <w:proofErr w:type="gramEnd"/>
      <w:r w:rsidRPr="005C0277">
        <w:rPr>
          <w:rFonts w:ascii="Arial" w:hAnsi="Arial" w:cs="Arial"/>
          <w:color w:val="222222"/>
          <w:lang w:eastAsia="en-US"/>
        </w:rPr>
        <w:t>_NAME AS FROM_INST, a.CONDITION as condition_in_bw, c.INSTANCE_NAME AS TO_INST</w:t>
      </w:r>
    </w:p>
    <w:p w14:paraId="25CA7113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 REP_WORKFLOW_DEP a, REP_TASK_INST b, REP_TASK_INST c</w:t>
      </w:r>
    </w:p>
    <w:p w14:paraId="62609D1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WHERE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a.FROM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_INSTANCE_ID = b.INSTANCE_ID</w:t>
      </w:r>
    </w:p>
    <w:p w14:paraId="2F78A97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a.TO_INSTANCE_ID =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c.INSTANCE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</w:t>
      </w:r>
    </w:p>
    <w:p w14:paraId="4309459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a.WORKFLOW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b.WORKFLOW_ID</w:t>
      </w:r>
    </w:p>
    <w:p w14:paraId="55BEACA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a.WORKFLOW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= c.WORKFLOW_ID</w:t>
      </w:r>
    </w:p>
    <w:p w14:paraId="0EF19E58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 xml:space="preserve">AND </w:t>
      </w:r>
      <w:proofErr w:type="gramStart"/>
      <w:r w:rsidRPr="005C0277">
        <w:rPr>
          <w:rFonts w:ascii="Arial" w:hAnsi="Arial" w:cs="Arial"/>
          <w:color w:val="222222"/>
          <w:lang w:eastAsia="en-US"/>
        </w:rPr>
        <w:t>b.WORKFLOW</w:t>
      </w:r>
      <w:proofErr w:type="gramEnd"/>
      <w:r w:rsidRPr="005C0277">
        <w:rPr>
          <w:rFonts w:ascii="Arial" w:hAnsi="Arial" w:cs="Arial"/>
          <w:color w:val="222222"/>
          <w:lang w:eastAsia="en-US"/>
        </w:rPr>
        <w:t>_ID in (SELECT WORKFLOW_ID FROM REP_WORKFLOWS WHERE WORKFLOW_NAME = '{WorkflowName}' AND SUBJECT_AREA ='{FolderName}')</w:t>
      </w:r>
    </w:p>
    <w:p w14:paraId="66544120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PowerCenter query can be run on the PowerCenter repository to find the sessions which are currently running:</w:t>
      </w:r>
    </w:p>
    <w:p w14:paraId="49535A7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</w:t>
      </w:r>
    </w:p>
    <w:p w14:paraId="1DC17785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SESSION_TASK_INST_RUN.SERVER_NAME, SESSION_TASK_REPOSIT_INFO.REPOSITORY_NAME, TO_DATE(TO_CHAR(SESSION_TASK_INST_RUN.END_TIME, 'yyyy-MM-dd'), 'yyyy-MM-dd'), CASE WHEN SESSION_LOG.RUN_STATUS_CODE = 1 THEN 'Succeeded' ELSE CASE WHEN SESSION_LOG.RUN_STATUS_CODE = 2 THEN 'Disabled' ELSE CASE WHEN SESSION_LOG.RUN_STATUS_CODE = 3 THEN 'Failed' ELSE CASE WHEN SESSION_LOG.RUN_STATUS_CODE = 4 THEN 'Stopped' ELSE CASE WHEN SESSION_LOG.RUN_STATUS_CODE = 5 THEN 'Aborted' ELSE CASE WHEN SESSION_LOG.RUN_STATUS_CODE = 6 THEN 'Running' ELSE CASE WHEN SESSION_LOG.RUN_STATUS_CODE = 7 THEN 'Suspending' ELSE CASE WHEN SESSION_LOG.RUN_STATUS_CODE = 8 THEN 'Suspended' ELSE CASE WHEN SESSION_LOG.RUN_STATUS_CODE = 9 THEN 'Stopping' ELSE CASE WHEN SESSION_LOG.RUN_STATUS_CODE = 10 THEN 'Aborting' ELSE CASE WHEN SESSION_LOG.RUN_STATUS_CODE = 11 THEN 'Waiting' ELSE CASE WHEN SESSION_LOG.RUN_STATUS_CODE = 12 THEN 'Scheduled' ELSE CASE WHEN SESSION_LOG.RUN_STATUS_CODE = 13 THEN 'UnScheduled' ELSE CASE WHEN SESSION_LOG.RUN_STATUS_CODE = 14 THEN 'Unknown' ELSE CASE WHEN SESSION_LOG.RUN_STATUS_CODE = 15 THEN 'Terminated' ELSE NULL END END END END END END END END END END END END END END END, (COUNT(SESSION_TASK_INST_RUN.TASK_ID))</w:t>
      </w:r>
    </w:p>
    <w:p w14:paraId="2212F45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FROM</w:t>
      </w:r>
    </w:p>
    <w:p w14:paraId="4C33C0CF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REP_TASK_INST_RUN SESSION_TASK_INST_RUN, REP_REPOSIT_INFO SESSION_TASK_REPOSIT_INFO, REP_SESS_LOG SESSION_LOG</w:t>
      </w:r>
    </w:p>
    <w:p w14:paraId="7878A8ED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WHERE</w:t>
      </w:r>
    </w:p>
    <w:p w14:paraId="47F5833C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(SESSION_TASK_INST_RUN.TASK_ID &lt;&gt; SESSION_TASK_REPOSIT_INFO.REPOSITORY_ID AND SESSION_TASK_INST_RUN.TASK_TYPE = 68 AND SESSION_LOG.SESSION_ID = SESSION_TASK_INST_RUN.TASK_ID AND SESSION_LOG.INSTANCE_ID = SESSION_TASK_INST_RUN.INSTANCE_ID AND SESSION_LOG.TASK_VERSION_NUMBER = SESSION_TASK_INST_RUN.TASK_VERSION_NUMBER AND SESSION_LOG.WORKFLOW_ID = SESSION_TASK_INST_RUN.WORKFLOW_ID AND SESSION_LOG.WORKFLOW_VERSION_NUMBER = SESSION_TASK_INST_RUN.VERSION_NUMBER AND SESSION_LOG.WORKFLOW_RUN_ID = SESSION_TASK_INST_RUN.WORKFLOW_RUN_ID AND SESSION_TASK_INST_RUN.TASK_TYPE = 68 ) AND (SESSION_TASK_INST_RUN.END_TIME IS NULL )</w:t>
      </w:r>
    </w:p>
    <w:p w14:paraId="30B86772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GROUP BY</w:t>
      </w:r>
    </w:p>
    <w:p w14:paraId="2D65414E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SESSION_TASK_INST_RUN.SERVER_NAME, SESSION_TASK_REPOSIT_INFO.REPOSITORY_NAME, TO_DATE(TO_CHAR(SESSION_TASK_INST_RUN.END_TIME, 'yyyy-MM-dd'), 'yyyy-MM-dd'), CASE WHEN SESSION_LOG.RUN_STATUS_CODE = 1 THEN 'Succeeded' ELSE CASE WHEN SESSION_LOG.RUN_STATUS_CODE = 2 THEN 'Disabled' ELSE CASE WHEN SESSION_LOG.RUN_STATUS_CODE = 3 THEN 'Failed' ELSE CASE WHEN SESSION_LOG.RUN_STATUS_CODE = 4 THEN 'Stopped' ELSE CASE WHEN SESSION_LOG.RUN_STATUS_CODE = 5 THEN 'Aborted' ELSE CASE WHEN SESSION_LOG.RUN_STATUS_CODE = 6 THEN 'Running' ELSE CASE WHEN SESSION_LOG.RUN_STATUS_CODE = 7 THEN 'Suspending' ELSE CASE WHEN SESSION_LOG.RUN_STATUS_CODE = 8 THEN 'Suspended' ELSE CASE WHEN SESSION_LOG.RUN_STATUS_CODE = 9 THEN 'Stopping' ELSE CASE WHEN SESSION_LOG.RUN_STATUS_CODE = 10 THEN 'Aborting' ELSE CASE WHEN SESSION_LOG.RUN_STATUS_CODE = 11 THEN 'Waiting' ELSE CASE WHEN SESSION_LOG.RUN_STATUS_CODE = 12 THEN 'Scheduled' ELSE CASE WHEN SESSION_LOG.RUN_STATUS_CODE = 13 THEN 'UnScheduled' ELSE CASE WHEN SESSION_LOG.RUN_STATUS_CODE = 14 THEN 'Unknown' ELSE CASE WHEN SESSION_LOG.RUN_STATUS_CODE = 15 THEN 'Terminated' ELSE NULL END END END END END END END END END END END END END END END</w:t>
      </w:r>
    </w:p>
    <w:p w14:paraId="20870C5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ORDER BY</w:t>
      </w:r>
    </w:p>
    <w:p w14:paraId="77F1A951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1, 2, 3, 4</w:t>
      </w:r>
    </w:p>
    <w:p w14:paraId="0CF9735A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b/>
          <w:bCs/>
          <w:color w:val="222222"/>
          <w:lang w:eastAsia="en-US"/>
        </w:rPr>
        <w:t>To determine the instance ID of a session task, execute the following query:</w:t>
      </w:r>
    </w:p>
    <w:p w14:paraId="58CAFEF6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  <w:r w:rsidRPr="005C0277">
        <w:rPr>
          <w:rFonts w:ascii="Arial" w:hAnsi="Arial" w:cs="Arial"/>
          <w:color w:val="222222"/>
          <w:lang w:eastAsia="en-US"/>
        </w:rPr>
        <w:t>select distinct instance_id from REP_TASK_INST_RUN where task_name='' and rownum&lt;2</w:t>
      </w:r>
    </w:p>
    <w:p w14:paraId="7EA41734" w14:textId="77777777" w:rsidR="005C0277" w:rsidRPr="005C0277" w:rsidRDefault="005C0277" w:rsidP="005C027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lang w:eastAsia="en-US"/>
        </w:rPr>
      </w:pPr>
    </w:p>
    <w:sectPr w:rsidR="005C0277" w:rsidRPr="005C0277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6281C" w14:textId="77777777" w:rsidR="004A4EE3" w:rsidRDefault="004A4EE3">
      <w:pPr>
        <w:spacing w:after="0" w:line="240" w:lineRule="auto"/>
      </w:pPr>
      <w:r>
        <w:separator/>
      </w:r>
    </w:p>
    <w:p w14:paraId="203DB7FB" w14:textId="77777777" w:rsidR="004A4EE3" w:rsidRDefault="004A4EE3"/>
    <w:p w14:paraId="7AC7CAC2" w14:textId="77777777" w:rsidR="004A4EE3" w:rsidRDefault="004A4EE3"/>
  </w:endnote>
  <w:endnote w:type="continuationSeparator" w:id="0">
    <w:p w14:paraId="52D94307" w14:textId="77777777" w:rsidR="004A4EE3" w:rsidRDefault="004A4EE3">
      <w:pPr>
        <w:spacing w:after="0" w:line="240" w:lineRule="auto"/>
      </w:pPr>
      <w:r>
        <w:continuationSeparator/>
      </w:r>
    </w:p>
    <w:p w14:paraId="73ED3B35" w14:textId="77777777" w:rsidR="004A4EE3" w:rsidRDefault="004A4EE3"/>
    <w:p w14:paraId="6F054E05" w14:textId="77777777" w:rsidR="004A4EE3" w:rsidRDefault="004A4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DD2B2" w14:textId="77777777" w:rsidR="005C0277" w:rsidRDefault="005C02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F5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204D9" w14:textId="77777777" w:rsidR="004A4EE3" w:rsidRDefault="004A4EE3">
      <w:pPr>
        <w:spacing w:after="0" w:line="240" w:lineRule="auto"/>
      </w:pPr>
      <w:r>
        <w:separator/>
      </w:r>
    </w:p>
    <w:p w14:paraId="6FC0D00C" w14:textId="77777777" w:rsidR="004A4EE3" w:rsidRDefault="004A4EE3"/>
    <w:p w14:paraId="52FA46AF" w14:textId="77777777" w:rsidR="004A4EE3" w:rsidRDefault="004A4EE3"/>
  </w:footnote>
  <w:footnote w:type="continuationSeparator" w:id="0">
    <w:p w14:paraId="69DFA1BB" w14:textId="77777777" w:rsidR="004A4EE3" w:rsidRDefault="004A4EE3">
      <w:pPr>
        <w:spacing w:after="0" w:line="240" w:lineRule="auto"/>
      </w:pPr>
      <w:r>
        <w:continuationSeparator/>
      </w:r>
    </w:p>
    <w:p w14:paraId="434C7918" w14:textId="77777777" w:rsidR="004A4EE3" w:rsidRDefault="004A4EE3"/>
    <w:p w14:paraId="67CE78B7" w14:textId="77777777" w:rsidR="004A4EE3" w:rsidRDefault="004A4EE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0109FB"/>
    <w:multiLevelType w:val="multilevel"/>
    <w:tmpl w:val="14A2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3D6818"/>
    <w:multiLevelType w:val="multilevel"/>
    <w:tmpl w:val="47A4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83510"/>
    <w:multiLevelType w:val="hybridMultilevel"/>
    <w:tmpl w:val="BE6E19F6"/>
    <w:lvl w:ilvl="0" w:tplc="A50A105A">
      <w:start w:val="1"/>
      <w:numFmt w:val="bullet"/>
      <w:pStyle w:val="Subtitle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01CF9"/>
    <w:multiLevelType w:val="hybridMultilevel"/>
    <w:tmpl w:val="2F4A75D8"/>
    <w:lvl w:ilvl="0" w:tplc="62A25D7A">
      <w:start w:val="1"/>
      <w:numFmt w:val="decimal"/>
      <w:pStyle w:val="Heading6Cha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89"/>
    <w:rsid w:val="004A4EE3"/>
    <w:rsid w:val="005C0277"/>
    <w:rsid w:val="00770F50"/>
    <w:rsid w:val="00CA1214"/>
    <w:rsid w:val="00D0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EA7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semiHidden/>
    <w:unhideWhenUsed/>
    <w:rsid w:val="005C0277"/>
    <w:rPr>
      <w:color w:val="0000FF"/>
      <w:u w:val="single"/>
    </w:rPr>
  </w:style>
  <w:style w:type="paragraph" w:customStyle="1" w:styleId="description">
    <w:name w:val="description"/>
    <w:basedOn w:val="Normal"/>
    <w:rsid w:val="005C027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en-US"/>
    </w:rPr>
  </w:style>
  <w:style w:type="paragraph" w:customStyle="1" w:styleId="nospacing">
    <w:name w:val="nospacing"/>
    <w:basedOn w:val="Normal"/>
    <w:rsid w:val="005C027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en-US"/>
    </w:rPr>
  </w:style>
  <w:style w:type="character" w:customStyle="1" w:styleId="apple-tab-span">
    <w:name w:val="apple-tab-span"/>
    <w:basedOn w:val="DefaultParagraphFont"/>
    <w:rsid w:val="005C0277"/>
  </w:style>
  <w:style w:type="character" w:customStyle="1" w:styleId="apple-converted-space">
    <w:name w:val="apple-converted-space"/>
    <w:basedOn w:val="DefaultParagraphFont"/>
    <w:rsid w:val="005C0277"/>
  </w:style>
  <w:style w:type="character" w:customStyle="1" w:styleId="post-author">
    <w:name w:val="post-author"/>
    <w:basedOn w:val="DefaultParagraphFont"/>
    <w:rsid w:val="005C0277"/>
  </w:style>
  <w:style w:type="character" w:customStyle="1" w:styleId="fn">
    <w:name w:val="fn"/>
    <w:basedOn w:val="DefaultParagraphFont"/>
    <w:rsid w:val="005C0277"/>
  </w:style>
  <w:style w:type="character" w:customStyle="1" w:styleId="post-timestamp">
    <w:name w:val="post-timestamp"/>
    <w:basedOn w:val="DefaultParagraphFont"/>
    <w:rsid w:val="005C0277"/>
  </w:style>
  <w:style w:type="character" w:customStyle="1" w:styleId="reaction-buttons">
    <w:name w:val="reaction-buttons"/>
    <w:basedOn w:val="DefaultParagraphFont"/>
    <w:rsid w:val="005C0277"/>
  </w:style>
  <w:style w:type="character" w:customStyle="1" w:styleId="post-comment-link">
    <w:name w:val="post-comment-link"/>
    <w:basedOn w:val="DefaultParagraphFont"/>
    <w:rsid w:val="005C0277"/>
  </w:style>
  <w:style w:type="character" w:customStyle="1" w:styleId="post-backlinks">
    <w:name w:val="post-backlinks"/>
    <w:basedOn w:val="DefaultParagraphFont"/>
    <w:rsid w:val="005C0277"/>
  </w:style>
  <w:style w:type="character" w:customStyle="1" w:styleId="post-icons">
    <w:name w:val="post-icons"/>
    <w:basedOn w:val="DefaultParagraphFont"/>
    <w:rsid w:val="005C0277"/>
  </w:style>
  <w:style w:type="character" w:customStyle="1" w:styleId="share-button-link-text">
    <w:name w:val="share-button-link-text"/>
    <w:basedOn w:val="DefaultParagraphFont"/>
    <w:rsid w:val="005C0277"/>
  </w:style>
  <w:style w:type="character" w:customStyle="1" w:styleId="post-labels">
    <w:name w:val="post-labels"/>
    <w:basedOn w:val="DefaultParagraphFont"/>
    <w:rsid w:val="005C0277"/>
  </w:style>
  <w:style w:type="character" w:customStyle="1" w:styleId="post-location">
    <w:name w:val="post-location"/>
    <w:basedOn w:val="DefaultParagraphFont"/>
    <w:rsid w:val="005C0277"/>
  </w:style>
  <w:style w:type="character" w:styleId="HTMLCite">
    <w:name w:val="HTML Cite"/>
    <w:basedOn w:val="DefaultParagraphFont"/>
    <w:uiPriority w:val="99"/>
    <w:semiHidden/>
    <w:unhideWhenUsed/>
    <w:rsid w:val="005C0277"/>
    <w:rPr>
      <w:i/>
      <w:iCs/>
    </w:rPr>
  </w:style>
  <w:style w:type="character" w:customStyle="1" w:styleId="icon">
    <w:name w:val="icon"/>
    <w:basedOn w:val="DefaultParagraphFont"/>
    <w:rsid w:val="005C0277"/>
  </w:style>
  <w:style w:type="character" w:customStyle="1" w:styleId="datetime">
    <w:name w:val="datetime"/>
    <w:basedOn w:val="DefaultParagraphFont"/>
    <w:rsid w:val="005C0277"/>
  </w:style>
  <w:style w:type="paragraph" w:customStyle="1" w:styleId="comment-content">
    <w:name w:val="comment-content"/>
    <w:basedOn w:val="Normal"/>
    <w:rsid w:val="005C027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en-US"/>
    </w:rPr>
  </w:style>
  <w:style w:type="character" w:customStyle="1" w:styleId="comment-actions">
    <w:name w:val="comment-actions"/>
    <w:basedOn w:val="DefaultParagraphFont"/>
    <w:rsid w:val="005C0277"/>
  </w:style>
  <w:style w:type="paragraph" w:customStyle="1" w:styleId="comment-footer">
    <w:name w:val="comment-footer"/>
    <w:basedOn w:val="Normal"/>
    <w:rsid w:val="005C027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en-US"/>
    </w:rPr>
  </w:style>
  <w:style w:type="character" w:customStyle="1" w:styleId="zippy">
    <w:name w:val="zippy"/>
    <w:basedOn w:val="DefaultParagraphFont"/>
    <w:rsid w:val="005C0277"/>
  </w:style>
  <w:style w:type="character" w:customStyle="1" w:styleId="post-count">
    <w:name w:val="post-count"/>
    <w:basedOn w:val="DefaultParagraphFont"/>
    <w:rsid w:val="005C0277"/>
  </w:style>
  <w:style w:type="character" w:customStyle="1" w:styleId="widget-item-control">
    <w:name w:val="widget-item-control"/>
    <w:basedOn w:val="DefaultParagraphFont"/>
    <w:rsid w:val="005C0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060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3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9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1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3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7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1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721077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01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87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04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095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61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18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6671165">
                                                                                  <w:marLeft w:val="-30"/>
                                                                                  <w:marRight w:val="-3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EEEEEE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14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669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712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000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34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292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367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3027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341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8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5802849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534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53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8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9134315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6314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17801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8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3645397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2833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7825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8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6130708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7505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376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8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9836271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419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524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8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9672553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2466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8729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8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8733308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429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0094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8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4651986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0125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82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8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0472988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051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2013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8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7235594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7959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36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8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2590104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09241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1144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8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882634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6253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3286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11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006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071288">
                                              <w:marLeft w:val="0"/>
                                              <w:marRight w:val="-46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9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517252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59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4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30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9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2" w:space="0" w:color="BBBBB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3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82038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6675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nformaticaknowledgebase.blogspot.com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njithreddygade/Library/Containers/com.microsoft.Word/Data/Library/Caches/1033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E7"/>
    <w:rsid w:val="008E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5C31158BA7A7409A4468871AD4649A">
    <w:name w:val="925C31158BA7A7409A4468871AD4649A"/>
  </w:style>
  <w:style w:type="paragraph" w:customStyle="1" w:styleId="AEC38EF7D5A01D47942A4AD36B93C8D2">
    <w:name w:val="AEC38EF7D5A01D47942A4AD36B93C8D2"/>
  </w:style>
  <w:style w:type="paragraph" w:customStyle="1" w:styleId="9147870BAECA19429952E5A3B5BA1979">
    <w:name w:val="9147870BAECA19429952E5A3B5BA1979"/>
  </w:style>
  <w:style w:type="paragraph" w:customStyle="1" w:styleId="0B718FF03CAEAE4AB0876F95A178097C">
    <w:name w:val="0B718FF03CAEAE4AB0876F95A178097C"/>
  </w:style>
  <w:style w:type="paragraph" w:customStyle="1" w:styleId="4801AA6751D9004390D6C2FCD6849A03">
    <w:name w:val="4801AA6751D9004390D6C2FCD6849A03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328F73D02F25534282F941E6F3951246">
    <w:name w:val="328F73D02F25534282F941E6F3951246"/>
  </w:style>
  <w:style w:type="paragraph" w:customStyle="1" w:styleId="C644B1F24D978449AC708E4118B7D323">
    <w:name w:val="C644B1F24D978449AC708E4118B7D323"/>
  </w:style>
  <w:style w:type="paragraph" w:customStyle="1" w:styleId="B33EAE6ADB4ADC4B9620A7C5E2EE98C4">
    <w:name w:val="B33EAE6ADB4ADC4B9620A7C5E2EE98C4"/>
  </w:style>
  <w:style w:type="paragraph" w:customStyle="1" w:styleId="87B69DE547A6FB459E027D1BDE8419A3">
    <w:name w:val="87B69DE547A6FB459E027D1BDE8419A3"/>
  </w:style>
  <w:style w:type="paragraph" w:customStyle="1" w:styleId="9A93EC05F07E2043B9B065CCD57D8100">
    <w:name w:val="9A93EC05F07E2043B9B065CCD57D8100"/>
  </w:style>
  <w:style w:type="paragraph" w:customStyle="1" w:styleId="2B757084D125EA4E82FFAE349D3FC7E0">
    <w:name w:val="2B757084D125EA4E82FFAE349D3FC7E0"/>
  </w:style>
  <w:style w:type="paragraph" w:customStyle="1" w:styleId="219B014E44881F4381F35D0455E78674">
    <w:name w:val="219B014E44881F4381F35D0455E78674"/>
  </w:style>
  <w:style w:type="paragraph" w:customStyle="1" w:styleId="AB95710B5F2C0F428B52DB7748A1D7BB">
    <w:name w:val="AB95710B5F2C0F428B52DB7748A1D7BB"/>
  </w:style>
  <w:style w:type="paragraph" w:customStyle="1" w:styleId="A63AB57CD4023A42BACB1A141165286B">
    <w:name w:val="A63AB57CD4023A42BACB1A141165286B"/>
  </w:style>
  <w:style w:type="paragraph" w:customStyle="1" w:styleId="194FC2DEFBA4C44D93EED4F756E9C3DB">
    <w:name w:val="194FC2DEFBA4C44D93EED4F756E9C3DB"/>
  </w:style>
  <w:style w:type="paragraph" w:customStyle="1" w:styleId="AB23B2F2DE4E9047B7E604A76D41A2A8">
    <w:name w:val="AB23B2F2DE4E9047B7E604A76D41A2A8"/>
  </w:style>
  <w:style w:type="paragraph" w:customStyle="1" w:styleId="6BF9DB3F0624DA45906B3D43D0245E23">
    <w:name w:val="6BF9DB3F0624DA45906B3D43D0245E23"/>
  </w:style>
  <w:style w:type="paragraph" w:customStyle="1" w:styleId="1288A31133CBBF42B6F82EA134697453">
    <w:name w:val="1288A31133CBBF42B6F82EA1346974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</TotalTime>
  <Pages>1</Pages>
  <Words>4746</Words>
  <Characters>27056</Characters>
  <Application>Microsoft Macintosh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G</dc:creator>
  <cp:keywords/>
  <dc:description/>
  <cp:lastModifiedBy>Ranjith G</cp:lastModifiedBy>
  <cp:revision>1</cp:revision>
  <dcterms:created xsi:type="dcterms:W3CDTF">2016-10-21T19:48:00Z</dcterms:created>
  <dcterms:modified xsi:type="dcterms:W3CDTF">2016-10-24T06:24:00Z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